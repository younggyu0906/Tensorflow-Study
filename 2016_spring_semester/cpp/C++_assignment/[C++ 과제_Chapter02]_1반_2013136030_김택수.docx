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C84" w:rsidRDefault="00881C84" w:rsidP="00881C84">
      <w:r>
        <w:t>C++ 프로그래밍 과제</w:t>
      </w:r>
      <w:r w:rsidR="00EF3E65">
        <w:t>chapter2</w:t>
      </w:r>
      <w:r>
        <w:t xml:space="preserve"> 보고서 </w:t>
      </w:r>
    </w:p>
    <w:p w:rsidR="00881C84" w:rsidRDefault="00881C84" w:rsidP="00881C84"/>
    <w:p w:rsidR="00881C84" w:rsidRDefault="00881C84" w:rsidP="00881C84">
      <w:r>
        <w:t>CHAPTER 02</w:t>
      </w:r>
    </w:p>
    <w:p w:rsidR="00881C84" w:rsidRDefault="00881C84" w:rsidP="00881C84">
      <w:r>
        <w:t xml:space="preserve">7. cm으로 표현된 키를 입력하여 피트와 인치로 변환하는 프로그램을 작성해보자. 1피트는 12인치이고 1인치는 2.54cm이다. </w:t>
      </w:r>
    </w:p>
    <w:p w:rsidR="00881C84" w:rsidRDefault="00881C84" w:rsidP="00881C84">
      <w:r>
        <w:t xml:space="preserve">   출력 예) </w:t>
      </w:r>
    </w:p>
    <w:p w:rsidR="00881C84" w:rsidRDefault="00881C84" w:rsidP="00881C84">
      <w:r>
        <w:t>키를 입력하시오: 163</w:t>
      </w:r>
    </w:p>
    <w:p w:rsidR="00881C84" w:rsidRDefault="00881C84" w:rsidP="00881C84">
      <w:r>
        <w:t xml:space="preserve">        163cm는 5피트 4.17323 인치입니다.</w:t>
      </w:r>
    </w:p>
    <w:p w:rsidR="00881C84" w:rsidRDefault="00881C84" w:rsidP="00881C84"/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&gt;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PIT = </w:t>
      </w:r>
      <w:r>
        <w:rPr>
          <w:rFonts w:ascii="Menlo" w:hAnsi="Menlo" w:cs="Menlo"/>
          <w:color w:val="1C00CF"/>
          <w:kern w:val="0"/>
          <w:sz w:val="22"/>
          <w:szCs w:val="22"/>
        </w:rPr>
        <w:t>30.48</w:t>
      </w:r>
      <w:r>
        <w:rPr>
          <w:rFonts w:ascii="Menlo" w:hAnsi="Menlo" w:cs="Menlo"/>
          <w:color w:val="000000"/>
          <w:kern w:val="0"/>
          <w:sz w:val="22"/>
          <w:szCs w:val="22"/>
        </w:rPr>
        <w:t>; //1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피트를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cm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변환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kern w:val="0"/>
          <w:sz w:val="22"/>
          <w:szCs w:val="22"/>
        </w:rPr>
        <w:t>const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INCH = </w:t>
      </w:r>
      <w:r>
        <w:rPr>
          <w:rFonts w:ascii="Menlo" w:hAnsi="Menlo" w:cs="Menlo"/>
          <w:color w:val="1C00CF"/>
          <w:kern w:val="0"/>
          <w:sz w:val="22"/>
          <w:szCs w:val="22"/>
        </w:rPr>
        <w:t>2.54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//1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인치를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</w:rPr>
        <w:t>cm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로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변환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"1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피트는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12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인치입니다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내용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설명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"1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인치는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2.54cm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내용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설명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키를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height;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키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height;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pit;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피트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pit = height / </w:t>
      </w:r>
      <w:r>
        <w:rPr>
          <w:rFonts w:ascii="Menlo" w:eastAsia="Apple SD Gothic Neo" w:hAnsi="Menlo" w:cs="Menlo"/>
          <w:color w:val="3F6E74"/>
          <w:kern w:val="0"/>
          <w:sz w:val="22"/>
          <w:szCs w:val="22"/>
        </w:rPr>
        <w:t>PIT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inch;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인치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inch = (height - </w:t>
      </w:r>
      <w:r>
        <w:rPr>
          <w:rFonts w:ascii="Menlo" w:eastAsia="Apple SD Gothic Neo" w:hAnsi="Menlo" w:cs="Menlo"/>
          <w:color w:val="3F6E74"/>
          <w:kern w:val="0"/>
          <w:sz w:val="22"/>
          <w:szCs w:val="22"/>
        </w:rPr>
        <w:t>PIT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* pit) / </w:t>
      </w:r>
      <w:r>
        <w:rPr>
          <w:rFonts w:ascii="Menlo" w:eastAsia="Apple SD Gothic Neo" w:hAnsi="Menlo" w:cs="Menlo"/>
          <w:color w:val="3F6E74"/>
          <w:kern w:val="0"/>
          <w:sz w:val="22"/>
          <w:szCs w:val="22"/>
        </w:rPr>
        <w:t>INCH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입력받은키를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피트로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변환후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나머지값을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인치로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변환하는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식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height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"cm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pit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피트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inch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인치입니다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최종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출력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693C6F" w:rsidRDefault="00693C6F" w:rsidP="00693C6F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881C84" w:rsidRDefault="00693C6F" w:rsidP="00881C84"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}</w:t>
      </w:r>
      <w:r w:rsidR="00881C84">
        <w:t>----------------------------------------------------------------</w:t>
      </w:r>
    </w:p>
    <w:p w:rsidR="00881C84" w:rsidRDefault="00EF3E65" w:rsidP="00881C84">
      <w:r>
        <w:rPr>
          <w:noProof/>
        </w:rPr>
        <w:lastRenderedPageBreak/>
        <w:drawing>
          <wp:inline distT="0" distB="0" distL="0" distR="0" wp14:anchorId="4C4DFA2B" wp14:editId="44FAD251">
            <wp:extent cx="2806700" cy="1168400"/>
            <wp:effectExtent l="0" t="0" r="12700" b="0"/>
            <wp:docPr id="1" name="그림 1" descr="/Users/taegsu/Desktop/스크린샷 2016-03-11 오후 12.16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egsu/Desktop/스크린샷 2016-03-11 오후 12.16.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84" w:rsidRDefault="00881C84" w:rsidP="00881C84">
      <w:r>
        <w:t xml:space="preserve">---------------------------------------------------------------- </w:t>
      </w:r>
    </w:p>
    <w:p w:rsidR="00881C84" w:rsidRDefault="00EF3E65" w:rsidP="00881C84">
      <w:r>
        <w:rPr>
          <w:rFonts w:hint="eastAsia"/>
        </w:rPr>
        <w:t xml:space="preserve">1피트와 1인치의 값이 몇 </w:t>
      </w:r>
      <w:r>
        <w:t>cm</w:t>
      </w:r>
      <w:r>
        <w:rPr>
          <w:rFonts w:hint="eastAsia"/>
        </w:rPr>
        <w:t xml:space="preserve">인지 나와있고 키는 </w:t>
      </w:r>
      <w:r>
        <w:t>cm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나와있기때문에</w:t>
      </w:r>
      <w:proofErr w:type="spellEnd"/>
      <w:r>
        <w:rPr>
          <w:rFonts w:hint="eastAsia"/>
        </w:rPr>
        <w:t xml:space="preserve"> 먼저 1피트와 1인치는 몇</w:t>
      </w:r>
      <w:r>
        <w:t>cm</w:t>
      </w:r>
      <w:r>
        <w:rPr>
          <w:rFonts w:hint="eastAsia"/>
        </w:rPr>
        <w:t xml:space="preserve">인지를 </w:t>
      </w:r>
      <w:proofErr w:type="spellStart"/>
      <w:r>
        <w:rPr>
          <w:rFonts w:hint="eastAsia"/>
        </w:rPr>
        <w:t>계산후에</w:t>
      </w:r>
      <w:proofErr w:type="spellEnd"/>
      <w:r>
        <w:rPr>
          <w:rFonts w:hint="eastAsia"/>
        </w:rPr>
        <w:t xml:space="preserve"> </w:t>
      </w:r>
      <w:proofErr w:type="spellStart"/>
      <w:r>
        <w:t>const</w:t>
      </w:r>
      <w:proofErr w:type="spellEnd"/>
      <w:r>
        <w:rPr>
          <w:rFonts w:hint="eastAsia"/>
        </w:rPr>
        <w:t>를 사용해서 정의했습니다. 그 이후에 입력받은 키(</w:t>
      </w:r>
      <w:r>
        <w:t>cm)</w:t>
      </w:r>
      <w:r>
        <w:rPr>
          <w:rFonts w:hint="eastAsia"/>
        </w:rPr>
        <w:t>를 몇 피트인지 계산후에 남는 키(</w:t>
      </w:r>
      <w:r>
        <w:t>cm</w:t>
      </w:r>
      <w:r>
        <w:rPr>
          <w:rFonts w:hint="eastAsia"/>
        </w:rPr>
        <w:t>)를 다시 인치로 변환하는 프로그램으로 코딩해봤습니다.</w:t>
      </w:r>
    </w:p>
    <w:p w:rsidR="00881C84" w:rsidRDefault="00881C84" w:rsidP="00881C84">
      <w:r>
        <w:t>----------------------------------------------------------------</w:t>
      </w:r>
    </w:p>
    <w:p w:rsidR="00E51642" w:rsidRDefault="00E51642">
      <w:pPr>
        <w:widowControl/>
        <w:jc w:val="left"/>
      </w:pPr>
      <w:r>
        <w:br w:type="page"/>
      </w:r>
    </w:p>
    <w:p w:rsidR="00E51642" w:rsidRDefault="00E51642" w:rsidP="00E51642">
      <w:r>
        <w:lastRenderedPageBreak/>
        <w:t xml:space="preserve">12. </w:t>
      </w:r>
      <w:r>
        <w:rPr>
          <w:rFonts w:hint="eastAsia"/>
        </w:rPr>
        <w:t xml:space="preserve">주행 거리와 주행 시간을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차의 평균 속도를 계산하여 보자. 주행 거리는 </w:t>
      </w:r>
      <w:r>
        <w:t>km</w:t>
      </w:r>
      <w:r>
        <w:rPr>
          <w:rFonts w:hint="eastAsia"/>
        </w:rPr>
        <w:t xml:space="preserve">단위로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주행 시간은 분과 초로 </w:t>
      </w:r>
      <w:proofErr w:type="spellStart"/>
      <w:r>
        <w:rPr>
          <w:rFonts w:hint="eastAsia"/>
        </w:rPr>
        <w:t>나우어서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</w:p>
    <w:p w:rsidR="00E51642" w:rsidRDefault="00E51642" w:rsidP="00E51642">
      <w:pPr>
        <w:ind w:firstLine="360"/>
      </w:pPr>
      <w:r>
        <w:t xml:space="preserve">출력 예) </w:t>
      </w:r>
    </w:p>
    <w:p w:rsidR="00E51642" w:rsidRDefault="00E51642" w:rsidP="00E51642">
      <w:pPr>
        <w:ind w:firstLine="360"/>
      </w:pPr>
      <w:r>
        <w:rPr>
          <w:rFonts w:hint="eastAsia"/>
        </w:rPr>
        <w:tab/>
        <w:t>달린 거리를 입력하시오(</w:t>
      </w:r>
      <w:proofErr w:type="spellStart"/>
      <w:r>
        <w:t>kmh</w:t>
      </w:r>
      <w:proofErr w:type="spellEnd"/>
      <w:r>
        <w:t>): 10.0</w:t>
      </w:r>
    </w:p>
    <w:p w:rsidR="00E51642" w:rsidRDefault="00E51642" w:rsidP="00E51642">
      <w:pPr>
        <w:ind w:firstLine="360"/>
      </w:pPr>
      <w:r>
        <w:tab/>
      </w:r>
      <w:r>
        <w:rPr>
          <w:rFonts w:hint="eastAsia"/>
        </w:rPr>
        <w:t>달린 시간 중에서 분을 입력하시오: 30.0</w:t>
      </w:r>
    </w:p>
    <w:p w:rsidR="00E51642" w:rsidRDefault="00E51642" w:rsidP="00E51642">
      <w:pPr>
        <w:ind w:firstLine="360"/>
      </w:pPr>
      <w:r>
        <w:rPr>
          <w:rFonts w:hint="eastAsia"/>
        </w:rPr>
        <w:tab/>
        <w:t>달린 시간 중에서 초를 입력하시오: 25.0</w:t>
      </w:r>
    </w:p>
    <w:p w:rsidR="00E51642" w:rsidRDefault="00E51642" w:rsidP="00E51642">
      <w:pPr>
        <w:ind w:firstLine="360"/>
      </w:pPr>
      <w:r>
        <w:rPr>
          <w:rFonts w:hint="eastAsia"/>
        </w:rPr>
        <w:tab/>
        <w:t>평균 속도는 19.726027</w:t>
      </w:r>
      <w:r>
        <w:t xml:space="preserve"> km/h</w:t>
      </w:r>
      <w:r>
        <w:rPr>
          <w:rFonts w:hint="eastAsia"/>
        </w:rPr>
        <w:t>입니다.</w:t>
      </w:r>
    </w:p>
    <w:p w:rsidR="00E51642" w:rsidRDefault="00E51642" w:rsidP="00E51642"/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&gt;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달린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거리를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km;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달린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거리를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나타내는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km;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달린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시간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중에서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분을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minutes;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분을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나타내는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minutes;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달린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시간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중에서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초를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seconds;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초를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나타내는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변수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seconds;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hour;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hour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= minutes/</w:t>
      </w:r>
      <w:r>
        <w:rPr>
          <w:rFonts w:ascii="Menlo" w:eastAsia="Apple SD Gothic Neo" w:hAnsi="Menlo" w:cs="Menlo"/>
          <w:color w:val="3F6E74"/>
          <w:kern w:val="0"/>
          <w:sz w:val="22"/>
          <w:szCs w:val="22"/>
        </w:rPr>
        <w:t>60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+ seconds/</w:t>
      </w:r>
      <w:r>
        <w:rPr>
          <w:rFonts w:ascii="Menlo" w:eastAsia="Apple SD Gothic Neo" w:hAnsi="Menlo" w:cs="Menlo"/>
          <w:color w:val="3F6E74"/>
          <w:kern w:val="0"/>
          <w:sz w:val="22"/>
          <w:szCs w:val="22"/>
        </w:rPr>
        <w:t>3600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전체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시간을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나타내는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hour, 1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분은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1 / 60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시간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, 1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초는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1 / 3600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시간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speed;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speed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= km / hour;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//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속도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=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거리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시간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평균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속도는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speed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" km/h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최종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출력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}</w:t>
      </w:r>
    </w:p>
    <w:p w:rsidR="00E51642" w:rsidRDefault="00E51642" w:rsidP="00E51642">
      <w:r>
        <w:lastRenderedPageBreak/>
        <w:t>----------------------------------------------------------------</w:t>
      </w:r>
    </w:p>
    <w:p w:rsidR="00E51642" w:rsidRDefault="00E51642" w:rsidP="00E51642">
      <w:r>
        <w:rPr>
          <w:noProof/>
        </w:rPr>
        <w:drawing>
          <wp:inline distT="0" distB="0" distL="0" distR="0" wp14:anchorId="1B1C506E" wp14:editId="284648A8">
            <wp:extent cx="2781300" cy="1206500"/>
            <wp:effectExtent l="0" t="0" r="12700" b="12700"/>
            <wp:docPr id="2" name="그림 2" descr="/Users/taegsu/Desktop/스크린샷 2016-03-11 오후 12.4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egsu/Desktop/스크린샷 2016-03-11 오후 12.43.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42" w:rsidRDefault="00E51642" w:rsidP="00E51642">
      <w:r>
        <w:t xml:space="preserve">---------------------------------------------------------------- </w:t>
      </w:r>
    </w:p>
    <w:p w:rsidR="00E51642" w:rsidRDefault="00E51642" w:rsidP="00E51642">
      <w:r>
        <w:rPr>
          <w:rFonts w:hint="eastAsia"/>
        </w:rPr>
        <w:t xml:space="preserve">주행 거리와 주행 시간을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평균 속도 = 거리 / 시간임을 이용하여서 평균 속도를 구했습니다. </w:t>
      </w:r>
    </w:p>
    <w:p w:rsidR="00E51642" w:rsidRDefault="00E51642" w:rsidP="00E51642">
      <w:r>
        <w:t>----------------------------------------------------------------</w:t>
      </w:r>
    </w:p>
    <w:p w:rsidR="00E51642" w:rsidRDefault="00E51642">
      <w:pPr>
        <w:widowControl/>
        <w:jc w:val="left"/>
      </w:pPr>
      <w:r>
        <w:br w:type="page"/>
      </w:r>
    </w:p>
    <w:p w:rsidR="00E51642" w:rsidRDefault="00E51642" w:rsidP="00E51642">
      <w:r>
        <w:lastRenderedPageBreak/>
        <w:t>17.</w:t>
      </w:r>
      <w:r>
        <w:rPr>
          <w:rFonts w:hint="eastAsia"/>
        </w:rPr>
        <w:t xml:space="preserve"> 조건 </w:t>
      </w:r>
      <w:proofErr w:type="gramStart"/>
      <w:r>
        <w:rPr>
          <w:rFonts w:hint="eastAsia"/>
        </w:rPr>
        <w:t>연산자 ?만을</w:t>
      </w:r>
      <w:proofErr w:type="gramEnd"/>
      <w:r>
        <w:rPr>
          <w:rFonts w:hint="eastAsia"/>
        </w:rPr>
        <w:t xml:space="preserve"> 이용하여 2차원 공간의 </w:t>
      </w:r>
      <w:r>
        <w:t>x</w:t>
      </w:r>
      <w:r>
        <w:rPr>
          <w:rFonts w:hint="eastAsia"/>
        </w:rPr>
        <w:t xml:space="preserve">좌표와 </w:t>
      </w:r>
      <w:r>
        <w:t>y</w:t>
      </w:r>
      <w:r>
        <w:rPr>
          <w:rFonts w:hint="eastAsia"/>
        </w:rPr>
        <w:t xml:space="preserve">좌표를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그 좌표가 속하는 </w:t>
      </w:r>
      <w:proofErr w:type="spellStart"/>
      <w:r>
        <w:rPr>
          <w:rFonts w:hint="eastAsia"/>
        </w:rPr>
        <w:t>사분면을</w:t>
      </w:r>
      <w:proofErr w:type="spellEnd"/>
      <w:r>
        <w:rPr>
          <w:rFonts w:hint="eastAsia"/>
        </w:rPr>
        <w:t xml:space="preserve"> 출력하는 프로그램을 작성하라..</w:t>
      </w:r>
    </w:p>
    <w:p w:rsidR="00E51642" w:rsidRDefault="00E51642" w:rsidP="00E51642">
      <w:pPr>
        <w:ind w:firstLine="360"/>
      </w:pPr>
      <w:r>
        <w:t xml:space="preserve">출력 예) </w:t>
      </w:r>
    </w:p>
    <w:p w:rsidR="00E51642" w:rsidRDefault="00E51642" w:rsidP="00E51642">
      <w:pPr>
        <w:ind w:firstLine="800"/>
      </w:pPr>
      <w:r>
        <w:t xml:space="preserve">x </w:t>
      </w:r>
      <w:r>
        <w:rPr>
          <w:rFonts w:hint="eastAsia"/>
        </w:rPr>
        <w:t xml:space="preserve">좌표를 </w:t>
      </w:r>
      <w:proofErr w:type="gramStart"/>
      <w:r>
        <w:rPr>
          <w:rFonts w:hint="eastAsia"/>
        </w:rPr>
        <w:t>입력하시오 :</w:t>
      </w:r>
      <w:proofErr w:type="gramEnd"/>
      <w:r>
        <w:rPr>
          <w:rFonts w:hint="eastAsia"/>
        </w:rPr>
        <w:t xml:space="preserve"> 4</w:t>
      </w:r>
    </w:p>
    <w:p w:rsidR="00E51642" w:rsidRDefault="00E51642" w:rsidP="00E51642">
      <w:pPr>
        <w:ind w:firstLine="360"/>
      </w:pPr>
      <w:r>
        <w:tab/>
        <w:t>y</w:t>
      </w:r>
      <w:r>
        <w:rPr>
          <w:rFonts w:hint="eastAsia"/>
        </w:rPr>
        <w:t xml:space="preserve"> 좌표를 </w:t>
      </w:r>
      <w:proofErr w:type="gramStart"/>
      <w:r>
        <w:rPr>
          <w:rFonts w:hint="eastAsia"/>
        </w:rPr>
        <w:t>입력하시오 :</w:t>
      </w:r>
      <w:proofErr w:type="gramEnd"/>
      <w:r>
        <w:rPr>
          <w:rFonts w:hint="eastAsia"/>
        </w:rPr>
        <w:t xml:space="preserve"> 4</w:t>
      </w:r>
    </w:p>
    <w:p w:rsidR="00E51642" w:rsidRDefault="00E51642" w:rsidP="00E51642">
      <w:pPr>
        <w:ind w:firstLine="360"/>
      </w:pPr>
      <w:r>
        <w:rPr>
          <w:rFonts w:hint="eastAsia"/>
        </w:rPr>
        <w:tab/>
      </w:r>
      <w:r>
        <w:t>x, y</w:t>
      </w:r>
      <w:r>
        <w:rPr>
          <w:rFonts w:hint="eastAsia"/>
        </w:rPr>
        <w:t>의 좌표 4, 4는 1사분면입니다.</w:t>
      </w:r>
    </w:p>
    <w:p w:rsidR="00E51642" w:rsidRDefault="00E51642" w:rsidP="00E51642"/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&gt;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"x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좌표를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x;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 x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좌표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x;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"y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좌표를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y;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 y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좌표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y;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result;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 x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좌표와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y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좌표의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위치를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확인하는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result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값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= (x &gt;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&amp;&amp; y &gt;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) ? </w:t>
      </w:r>
      <w:proofErr w:type="gramStart"/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1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(x &lt;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&amp;&amp; y &gt;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) ? </w:t>
      </w:r>
      <w:proofErr w:type="gramStart"/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(x &lt;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&amp;&amp; y &gt;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) ? </w:t>
      </w:r>
      <w:proofErr w:type="gramStart"/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3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: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// x &gt; 0, y &gt; 0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이면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1//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// x &lt; 0, y &gt; 0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이면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2//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// x &lt; 0, y &gt; 0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이면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3//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//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그렇지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않으면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4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를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출력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"x, y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좌표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x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",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y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result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proofErr w:type="spellStart"/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사분면입니다</w:t>
      </w:r>
      <w:proofErr w:type="spellEnd"/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결과값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출력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}</w:t>
      </w:r>
    </w:p>
    <w:p w:rsidR="00E51642" w:rsidRDefault="00E51642" w:rsidP="00E51642">
      <w:r>
        <w:t>----------------------------------------------------------------</w:t>
      </w:r>
    </w:p>
    <w:p w:rsidR="00E51642" w:rsidRDefault="00E51642" w:rsidP="00E51642">
      <w:r>
        <w:rPr>
          <w:noProof/>
        </w:rPr>
        <w:lastRenderedPageBreak/>
        <w:drawing>
          <wp:inline distT="0" distB="0" distL="0" distR="0" wp14:anchorId="1662AD9B" wp14:editId="62AAC0CA">
            <wp:extent cx="2870200" cy="1130300"/>
            <wp:effectExtent l="0" t="0" r="0" b="12700"/>
            <wp:docPr id="3" name="그림 3" descr="../스크린샷%202016-03-12%20오후%2011.35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스크린샷%202016-03-12%20오후%2011.35.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42" w:rsidRDefault="00E51642" w:rsidP="00E51642">
      <w:r>
        <w:t xml:space="preserve">---------------------------------------------------------------- </w:t>
      </w:r>
    </w:p>
    <w:p w:rsidR="00E51642" w:rsidRDefault="00E51642" w:rsidP="00E51642">
      <w:pPr>
        <w:rPr>
          <w:rFonts w:hint="eastAsia"/>
        </w:rPr>
      </w:pP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입력받은후에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좌표위의</w:t>
      </w:r>
      <w:proofErr w:type="spellEnd"/>
      <w:r>
        <w:rPr>
          <w:rFonts w:hint="eastAsia"/>
        </w:rPr>
        <w:t xml:space="preserve"> 수이기 때문에 </w:t>
      </w:r>
      <w:r>
        <w:t>double</w:t>
      </w:r>
      <w:r>
        <w:rPr>
          <w:rFonts w:hint="eastAsia"/>
        </w:rPr>
        <w:t xml:space="preserve">의 형태로 </w:t>
      </w:r>
      <w:proofErr w:type="spellStart"/>
      <w:r>
        <w:rPr>
          <w:rFonts w:hint="eastAsia"/>
        </w:rPr>
        <w:t>입력받았습니다</w:t>
      </w:r>
      <w:proofErr w:type="spellEnd"/>
      <w:r>
        <w:rPr>
          <w:rFonts w:hint="eastAsia"/>
        </w:rPr>
        <w:t xml:space="preserve">.) 조건 </w:t>
      </w:r>
      <w:proofErr w:type="gramStart"/>
      <w:r>
        <w:rPr>
          <w:rFonts w:hint="eastAsia"/>
        </w:rPr>
        <w:t>연산자 ?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이용하여 </w:t>
      </w:r>
      <w:r>
        <w:t>x &gt;</w:t>
      </w:r>
      <w:r>
        <w:rPr>
          <w:rFonts w:hint="eastAsia"/>
        </w:rPr>
        <w:t xml:space="preserve"> 0, </w:t>
      </w:r>
      <w:r>
        <w:t>y &gt; 0</w:t>
      </w:r>
      <w:r>
        <w:rPr>
          <w:rFonts w:hint="eastAsia"/>
        </w:rPr>
        <w:t xml:space="preserve">이면 1을 </w:t>
      </w:r>
      <w:r>
        <w:t xml:space="preserve">x &lt; 0, y &gt; 0 </w:t>
      </w:r>
      <w:r>
        <w:rPr>
          <w:rFonts w:hint="eastAsia"/>
        </w:rPr>
        <w:t xml:space="preserve">이면 2를 </w:t>
      </w:r>
      <w:r>
        <w:t xml:space="preserve">x &lt; 0, y &gt; 0 </w:t>
      </w:r>
      <w:r>
        <w:rPr>
          <w:rFonts w:hint="eastAsia"/>
        </w:rPr>
        <w:t>이면 3을 그렇지 않으면(</w:t>
      </w:r>
      <w:r>
        <w:t>x &lt; 0, y &lt; 0)</w:t>
      </w:r>
      <w:r>
        <w:rPr>
          <w:rFonts w:hint="eastAsia"/>
        </w:rPr>
        <w:t xml:space="preserve"> 4를 </w:t>
      </w:r>
      <w:r>
        <w:t>result</w:t>
      </w:r>
      <w:r>
        <w:rPr>
          <w:rFonts w:hint="eastAsia"/>
        </w:rPr>
        <w:t xml:space="preserve">라는 값에 저장한 후에 출력하도록 </w:t>
      </w:r>
      <w:proofErr w:type="spellStart"/>
      <w:r>
        <w:rPr>
          <w:rFonts w:hint="eastAsia"/>
        </w:rPr>
        <w:t>코딩하였습니다</w:t>
      </w:r>
      <w:proofErr w:type="spellEnd"/>
      <w:r>
        <w:rPr>
          <w:rFonts w:hint="eastAsia"/>
        </w:rPr>
        <w:t>.</w:t>
      </w:r>
      <w:bookmarkStart w:id="0" w:name="_GoBack"/>
      <w:bookmarkEnd w:id="0"/>
    </w:p>
    <w:p w:rsidR="00E51642" w:rsidRDefault="00E51642" w:rsidP="00E51642">
      <w:r>
        <w:t xml:space="preserve">---------------------------------------------------------------- </w:t>
      </w:r>
    </w:p>
    <w:p w:rsidR="00E51642" w:rsidRDefault="00E51642" w:rsidP="00E51642"/>
    <w:p w:rsidR="00E51642" w:rsidRDefault="00E51642">
      <w:pPr>
        <w:widowControl/>
        <w:jc w:val="left"/>
      </w:pPr>
      <w:r>
        <w:br w:type="page"/>
      </w:r>
    </w:p>
    <w:p w:rsidR="00E51642" w:rsidRDefault="00E51642" w:rsidP="00E51642">
      <w:r>
        <w:rPr>
          <w:rFonts w:hint="eastAsia"/>
        </w:rPr>
        <w:lastRenderedPageBreak/>
        <w:t>18</w:t>
      </w:r>
      <w:r>
        <w:t>.</w:t>
      </w:r>
      <w:r>
        <w:rPr>
          <w:rFonts w:hint="eastAsia"/>
        </w:rPr>
        <w:t xml:space="preserve"> 2차 방정식 </w:t>
      </w:r>
      <w:r>
        <w:t xml:space="preserve">ax^2 + </w:t>
      </w:r>
      <w:proofErr w:type="spellStart"/>
      <w:r>
        <w:t>bx</w:t>
      </w:r>
      <w:proofErr w:type="spellEnd"/>
      <w:r>
        <w:t xml:space="preserve"> + c</w:t>
      </w:r>
      <w:r>
        <w:rPr>
          <w:rFonts w:hint="eastAsia"/>
        </w:rPr>
        <w:t xml:space="preserve">의 근을 구하는 프로그램을 작성하라. 사용자로부터 정수 </w:t>
      </w:r>
      <w:r>
        <w:t>a, b, c</w:t>
      </w:r>
      <w:r>
        <w:rPr>
          <w:rFonts w:hint="eastAsia"/>
        </w:rPr>
        <w:t xml:space="preserve">의 값을 </w:t>
      </w:r>
      <w:proofErr w:type="spellStart"/>
      <w:r>
        <w:rPr>
          <w:rFonts w:hint="eastAsia"/>
        </w:rPr>
        <w:t>입력받고</w:t>
      </w:r>
      <w:proofErr w:type="spellEnd"/>
      <w:r>
        <w:rPr>
          <w:rFonts w:hint="eastAsia"/>
        </w:rPr>
        <w:t xml:space="preserve"> 제곱근은 </w:t>
      </w:r>
      <w:proofErr w:type="spellStart"/>
      <w:r>
        <w:t>Math.sqrt</w:t>
      </w:r>
      <w:proofErr w:type="spellEnd"/>
      <w:r>
        <w:t>()</w:t>
      </w:r>
      <w:r>
        <w:rPr>
          <w:rFonts w:hint="eastAsia"/>
        </w:rPr>
        <w:t xml:space="preserve"> 함수를 사용한다.</w:t>
      </w:r>
    </w:p>
    <w:p w:rsidR="00E51642" w:rsidRDefault="00E51642" w:rsidP="00E51642">
      <w:pPr>
        <w:ind w:firstLine="360"/>
      </w:pPr>
      <w:r>
        <w:t xml:space="preserve">출력 예) </w:t>
      </w:r>
    </w:p>
    <w:p w:rsidR="00E51642" w:rsidRDefault="00E51642" w:rsidP="00E51642">
      <w:pPr>
        <w:ind w:firstLine="800"/>
      </w:pPr>
      <w:r>
        <w:t>a</w:t>
      </w:r>
      <w:r>
        <w:rPr>
          <w:rFonts w:hint="eastAsia"/>
        </w:rPr>
        <w:t>의 값을 입력하시오:</w:t>
      </w:r>
      <w:r>
        <w:t xml:space="preserve"> </w:t>
      </w:r>
      <w:r>
        <w:rPr>
          <w:rFonts w:hint="eastAsia"/>
        </w:rPr>
        <w:t>1</w:t>
      </w:r>
    </w:p>
    <w:p w:rsidR="00E51642" w:rsidRDefault="00E51642" w:rsidP="00E51642">
      <w:pPr>
        <w:ind w:firstLine="360"/>
      </w:pPr>
      <w:r>
        <w:tab/>
        <w:t>b</w:t>
      </w:r>
      <w:r>
        <w:rPr>
          <w:rFonts w:hint="eastAsia"/>
        </w:rPr>
        <w:t>의 값을 입력하시오: 4</w:t>
      </w:r>
    </w:p>
    <w:p w:rsidR="00E51642" w:rsidRDefault="00E51642" w:rsidP="00E51642">
      <w:pPr>
        <w:ind w:firstLine="360"/>
      </w:pPr>
      <w:r>
        <w:rPr>
          <w:rFonts w:hint="eastAsia"/>
        </w:rPr>
        <w:tab/>
      </w:r>
      <w:r>
        <w:t>c</w:t>
      </w:r>
      <w:r>
        <w:rPr>
          <w:rFonts w:hint="eastAsia"/>
        </w:rPr>
        <w:t>의 값을 입력하시오: 4</w:t>
      </w:r>
    </w:p>
    <w:p w:rsidR="00E51642" w:rsidRDefault="00E51642" w:rsidP="00E51642">
      <w:pPr>
        <w:ind w:firstLine="360"/>
      </w:pPr>
      <w:r>
        <w:rPr>
          <w:rFonts w:hint="eastAsia"/>
        </w:rPr>
        <w:tab/>
        <w:t>이차방정식의 근은 -2입니다.</w:t>
      </w:r>
    </w:p>
    <w:p w:rsidR="00E51642" w:rsidRDefault="00E51642" w:rsidP="00E51642"/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iostream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&gt;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643820"/>
          <w:kern w:val="0"/>
          <w:sz w:val="22"/>
          <w:szCs w:val="22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kern w:val="0"/>
          <w:sz w:val="22"/>
          <w:szCs w:val="22"/>
        </w:rPr>
        <w:t>&lt;</w:t>
      </w:r>
      <w:proofErr w:type="spellStart"/>
      <w:r>
        <w:rPr>
          <w:rFonts w:ascii="Menlo" w:hAnsi="Menlo" w:cs="Menlo"/>
          <w:color w:val="C41A16"/>
          <w:kern w:val="0"/>
          <w:sz w:val="22"/>
          <w:szCs w:val="22"/>
        </w:rPr>
        <w:t>cmath</w:t>
      </w:r>
      <w:proofErr w:type="spellEnd"/>
      <w:r>
        <w:rPr>
          <w:rFonts w:ascii="Menlo" w:hAnsi="Menlo" w:cs="Menlo"/>
          <w:color w:val="C41A16"/>
          <w:kern w:val="0"/>
          <w:sz w:val="22"/>
          <w:szCs w:val="22"/>
        </w:rPr>
        <w:t>&gt;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using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namespace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std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main()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kern w:val="0"/>
          <w:sz w:val="22"/>
          <w:szCs w:val="22"/>
        </w:rPr>
        <w:t>"2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차방정식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ax^2 + </w:t>
      </w:r>
      <w:proofErr w:type="spellStart"/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bx</w:t>
      </w:r>
      <w:proofErr w:type="spellEnd"/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+ c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근을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구하는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프로그램입니다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프로그램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소개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"a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값을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//a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값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입력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a;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a;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a ==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)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"Error"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//2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차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방정식은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a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는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0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이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아니다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"b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값을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//b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값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입력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b;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b;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"c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값을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입력하시오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: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//c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값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입력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c;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cin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&gt;&gt; c;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spell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double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d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판별식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d//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d = b * b -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4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* a * c;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판별식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d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공식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판별식의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따른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근의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갯수와</w:t>
      </w:r>
      <w:proofErr w:type="spellEnd"/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허근의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여부를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구하는</w:t>
      </w:r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hAnsi="Menlo" w:cs="Apple SD Gothic Neo" w:hint="eastAsia"/>
          <w:color w:val="007400"/>
          <w:kern w:val="0"/>
          <w:sz w:val="22"/>
          <w:szCs w:val="22"/>
        </w:rPr>
        <w:t>조건문</w:t>
      </w:r>
      <w:proofErr w:type="spellEnd"/>
      <w:r>
        <w:rPr>
          <w:rFonts w:ascii="Menlo" w:eastAsia="Apple SD Gothic Neo" w:hAnsi="Menlo" w:cs="Menlo"/>
          <w:color w:val="0074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(d &gt;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) 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근이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2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개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{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lastRenderedPageBreak/>
        <w:t xml:space="preserve">        </w:t>
      </w:r>
      <w:proofErr w:type="spellStart"/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result1, result2;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result1 = (-b - </w:t>
      </w:r>
      <w:proofErr w:type="spellStart"/>
      <w:proofErr w:type="gram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sqrt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d)) /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* a;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result2 = (-b + </w:t>
      </w:r>
      <w:proofErr w:type="spellStart"/>
      <w:proofErr w:type="gram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sqrt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(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d)) /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* a;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이차방정식의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근은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result1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",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result2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"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}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if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(d ==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)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근이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 xml:space="preserve"> 1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개</w:t>
      </w:r>
      <w:r>
        <w:rPr>
          <w:rFonts w:ascii="Menlo" w:eastAsia="Apple SD Gothic Neo" w:hAnsi="Menlo" w:cs="Menlo" w:hint="eastAsia"/>
          <w:color w:val="000000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{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int</w:t>
      </w:r>
      <w:proofErr w:type="spellEnd"/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result;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= b / (-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2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* a);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이차방정식의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근은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result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"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입니다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}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ind w:firstLine="38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else</w:t>
      </w:r>
      <w:r>
        <w:rPr>
          <w:rFonts w:ascii="Menlo" w:eastAsia="Apple SD Gothic Neo" w:hAnsi="Menlo" w:cs="Menlo" w:hint="eastAsia"/>
          <w:color w:val="AA0D91"/>
          <w:kern w:val="0"/>
          <w:sz w:val="22"/>
          <w:szCs w:val="22"/>
        </w:rPr>
        <w:t xml:space="preserve"> //</w:t>
      </w:r>
      <w:r>
        <w:rPr>
          <w:rFonts w:ascii="Menlo" w:eastAsia="Apple SD Gothic Neo" w:hAnsi="Menlo" w:cs="Menlo" w:hint="eastAsia"/>
          <w:color w:val="AA0D91"/>
          <w:kern w:val="0"/>
          <w:sz w:val="22"/>
          <w:szCs w:val="22"/>
        </w:rPr>
        <w:t>허근</w:t>
      </w:r>
      <w:r>
        <w:rPr>
          <w:rFonts w:ascii="Menlo" w:eastAsia="Apple SD Gothic Neo" w:hAnsi="Menlo" w:cs="Menlo" w:hint="eastAsia"/>
          <w:color w:val="AA0D91"/>
          <w:kern w:val="0"/>
          <w:sz w:val="22"/>
          <w:szCs w:val="22"/>
        </w:rPr>
        <w:t>//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Menlo" w:eastAsia="Apple SD Gothic Neo" w:hAnsi="Menlo" w:cs="Menlo"/>
          <w:color w:val="5C2699"/>
          <w:kern w:val="0"/>
          <w:sz w:val="22"/>
          <w:szCs w:val="22"/>
        </w:rPr>
        <w:t>cout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"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이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이차방정식은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허근을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 xml:space="preserve"> </w:t>
      </w:r>
      <w:r>
        <w:rPr>
          <w:rFonts w:ascii="Apple SD Gothic Neo" w:eastAsia="Apple SD Gothic Neo" w:hAnsi="Menlo" w:cs="Apple SD Gothic Neo" w:hint="eastAsia"/>
          <w:color w:val="C41A16"/>
          <w:kern w:val="0"/>
          <w:sz w:val="22"/>
          <w:szCs w:val="22"/>
        </w:rPr>
        <w:t>가집니다</w:t>
      </w:r>
      <w:r>
        <w:rPr>
          <w:rFonts w:ascii="Menlo" w:eastAsia="Apple SD Gothic Neo" w:hAnsi="Menlo" w:cs="Menlo"/>
          <w:color w:val="C41A16"/>
          <w:kern w:val="0"/>
          <w:sz w:val="22"/>
          <w:szCs w:val="22"/>
        </w:rPr>
        <w:t>."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&lt;&lt; </w:t>
      </w:r>
      <w:proofErr w:type="spellStart"/>
      <w:r>
        <w:rPr>
          <w:rFonts w:ascii="Menlo" w:eastAsia="Apple SD Gothic Neo" w:hAnsi="Menlo" w:cs="Menlo"/>
          <w:color w:val="2E0D6E"/>
          <w:kern w:val="0"/>
          <w:sz w:val="22"/>
          <w:szCs w:val="22"/>
        </w:rPr>
        <w:t>endl</w:t>
      </w:r>
      <w:proofErr w:type="spell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   </w:t>
      </w:r>
      <w:proofErr w:type="gramStart"/>
      <w:r>
        <w:rPr>
          <w:rFonts w:ascii="Menlo" w:eastAsia="Apple SD Gothic Neo" w:hAnsi="Menlo" w:cs="Menlo"/>
          <w:color w:val="AA0D91"/>
          <w:kern w:val="0"/>
          <w:sz w:val="22"/>
          <w:szCs w:val="22"/>
        </w:rPr>
        <w:t>return</w:t>
      </w:r>
      <w:proofErr w:type="gramEnd"/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Apple SD Gothic Neo" w:hAnsi="Menlo" w:cs="Menlo"/>
          <w:color w:val="1C00CF"/>
          <w:kern w:val="0"/>
          <w:sz w:val="22"/>
          <w:szCs w:val="22"/>
        </w:rPr>
        <w:t>0</w:t>
      </w: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;</w:t>
      </w:r>
    </w:p>
    <w:p w:rsidR="00E51642" w:rsidRDefault="00E51642" w:rsidP="00E51642"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ascii="Menlo" w:eastAsia="Apple SD Gothic Neo" w:hAnsi="Menlo" w:cs="Menlo"/>
          <w:color w:val="000000"/>
          <w:kern w:val="0"/>
          <w:sz w:val="22"/>
          <w:szCs w:val="22"/>
        </w:rPr>
      </w:pPr>
      <w:r>
        <w:rPr>
          <w:rFonts w:ascii="Menlo" w:eastAsia="Apple SD Gothic Neo" w:hAnsi="Menlo" w:cs="Menlo"/>
          <w:color w:val="000000"/>
          <w:kern w:val="0"/>
          <w:sz w:val="22"/>
          <w:szCs w:val="22"/>
        </w:rPr>
        <w:t>}</w:t>
      </w:r>
    </w:p>
    <w:p w:rsidR="00E51642" w:rsidRDefault="00E51642" w:rsidP="00E51642">
      <w:r>
        <w:t>----------------------------------------------------------------</w:t>
      </w:r>
    </w:p>
    <w:p w:rsidR="00E51642" w:rsidRDefault="00E51642" w:rsidP="00E51642">
      <w:r>
        <w:rPr>
          <w:noProof/>
        </w:rPr>
        <w:drawing>
          <wp:inline distT="0" distB="0" distL="0" distR="0" wp14:anchorId="6C46B773" wp14:editId="6FF8B4BB">
            <wp:extent cx="3759200" cy="1206500"/>
            <wp:effectExtent l="0" t="0" r="0" b="12700"/>
            <wp:docPr id="4" name="그림 4" descr="../스크린샷%202016-03-13%20오전%2012.4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스크린샷%202016-03-13%20오전%2012.49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642" w:rsidRDefault="00E51642" w:rsidP="00E51642">
      <w:r>
        <w:t xml:space="preserve">---------------------------------------------------------------- </w:t>
      </w:r>
    </w:p>
    <w:p w:rsidR="00E51642" w:rsidRDefault="00E51642" w:rsidP="00E51642">
      <w:r>
        <w:rPr>
          <w:rFonts w:hint="eastAsia"/>
        </w:rPr>
        <w:t xml:space="preserve">2차방정식 </w:t>
      </w:r>
      <w:r>
        <w:t>a, b, c</w:t>
      </w:r>
      <w:r>
        <w:rPr>
          <w:rFonts w:hint="eastAsia"/>
        </w:rPr>
        <w:t xml:space="preserve">의 계수를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과정에서 </w:t>
      </w:r>
      <w:r>
        <w:t>a</w:t>
      </w:r>
      <w:r>
        <w:rPr>
          <w:rFonts w:hint="eastAsia"/>
        </w:rPr>
        <w:t xml:space="preserve">의 값이 0일 경우에는 2차방정식이 아니므로 </w:t>
      </w:r>
      <w:r>
        <w:t>Error</w:t>
      </w:r>
      <w:r>
        <w:rPr>
          <w:rFonts w:hint="eastAsia"/>
        </w:rPr>
        <w:t xml:space="preserve">가 나오게 설정하였습니다. 또한, 계수를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후에 판별식을 통하여 근의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 xml:space="preserve">, 허근의 존재여부를 판단하는 </w:t>
      </w:r>
      <w:proofErr w:type="spellStart"/>
      <w:r>
        <w:rPr>
          <w:rFonts w:hint="eastAsia"/>
        </w:rPr>
        <w:t>조건문도</w:t>
      </w:r>
      <w:proofErr w:type="spellEnd"/>
      <w:r>
        <w:rPr>
          <w:rFonts w:hint="eastAsia"/>
        </w:rPr>
        <w:t xml:space="preserve"> 포함하여 이차방정식의 해를 구하는 프로그램 구사해봤습니다.</w:t>
      </w:r>
    </w:p>
    <w:p w:rsidR="00E51642" w:rsidRDefault="00E51642" w:rsidP="00E51642">
      <w:r>
        <w:t>----------------------------------------------------------------</w:t>
      </w:r>
    </w:p>
    <w:p w:rsidR="00E51642" w:rsidRPr="00E51642" w:rsidRDefault="00E51642" w:rsidP="00E51642"/>
    <w:p w:rsidR="002A63BD" w:rsidRDefault="002A63BD"/>
    <w:sectPr w:rsidR="002A63BD" w:rsidSect="0040620C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Apple SD Gothic Neo">
    <w:altName w:val="Arial Unicode MS"/>
    <w:charset w:val="81"/>
    <w:family w:val="auto"/>
    <w:pitch w:val="variable"/>
    <w:sig w:usb0="00000000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42"/>
    <w:rsid w:val="002A63BD"/>
    <w:rsid w:val="00337A96"/>
    <w:rsid w:val="0040620C"/>
    <w:rsid w:val="00693C6F"/>
    <w:rsid w:val="00881C84"/>
    <w:rsid w:val="00E51642"/>
    <w:rsid w:val="00E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C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6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164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164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516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eksu\Downloads\%5bC++%20&#4352;&#4458;&#4364;&#4454;07%5d_1&#4359;&#4449;&#4523;_2013136030_&#4352;&#4469;&#4535;&#4368;&#4450;&#4520;&#4361;&#4462;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[C++ 과제07]_1반_2013136030_김택수 (1).dotx</Template>
  <TotalTime>1</TotalTime>
  <Pages>8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taeksu</dc:creator>
  <cp:lastModifiedBy>taeksu</cp:lastModifiedBy>
  <cp:revision>1</cp:revision>
  <dcterms:created xsi:type="dcterms:W3CDTF">2016-03-12T16:05:00Z</dcterms:created>
  <dcterms:modified xsi:type="dcterms:W3CDTF">2016-03-12T16:06:00Z</dcterms:modified>
</cp:coreProperties>
</file>