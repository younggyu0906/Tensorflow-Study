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655" w:rsidRDefault="0080781F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6B5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    <w:pict>
                  <v:roundrect w14:anchorId="7F28B9E3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6B5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F35DA1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430655" w:rsidRDefault="00430655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35DA1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430655" w:rsidRDefault="0080781F" w:rsidP="00246124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246124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서보</w:t>
                                          </w:r>
                                          <w:proofErr w:type="spellEnd"/>
                                          <w:r w:rsidR="00246124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246124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모터</w:t>
                                          </w:r>
                                          <w:r w:rsidR="002D7B7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2D7B7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실</w:t>
                                          </w:r>
                                          <w:r w:rsidR="002D7B7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습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F35DA1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430655" w:rsidRDefault="00430655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35DA1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430655" w:rsidRDefault="0080781F" w:rsidP="00F35DA1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35DA1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지</w:t>
                                          </w:r>
                                          <w:r w:rsidR="00F35DA1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능형</w:t>
                                          </w:r>
                                          <w:r w:rsidR="00F35DA1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F35DA1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인</w:t>
                                          </w:r>
                                          <w:r w:rsidR="00F35DA1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터페이</w:t>
                                          </w:r>
                                          <w:r w:rsidR="00F35DA1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스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30655" w:rsidRDefault="00430655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F35DA1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430655" w:rsidRDefault="00430655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35DA1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430655" w:rsidRDefault="0080781F" w:rsidP="00246124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46124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서보</w:t>
                                    </w:r>
                                    <w:proofErr w:type="spellEnd"/>
                                    <w:r w:rsidR="00246124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246124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모터</w:t>
                                    </w:r>
                                    <w:r w:rsidR="002D7B7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2D7B7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실</w:t>
                                    </w:r>
                                    <w:r w:rsidR="002D7B7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습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F35DA1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430655" w:rsidRDefault="00430655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35DA1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430655" w:rsidRDefault="0080781F" w:rsidP="00F35DA1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5DA1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지</w:t>
                                    </w:r>
                                    <w:r w:rsidR="00F35DA1">
                                      <w:rPr>
                                        <w:sz w:val="36"/>
                                        <w:szCs w:val="36"/>
                                      </w:rPr>
                                      <w:t>능형</w:t>
                                    </w:r>
                                    <w:r w:rsidR="00F35DA1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F35DA1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인</w:t>
                                    </w:r>
                                    <w:r w:rsidR="00F35DA1">
                                      <w:rPr>
                                        <w:sz w:val="36"/>
                                        <w:szCs w:val="36"/>
                                      </w:rPr>
                                      <w:t>터페이</w:t>
                                    </w:r>
                                    <w:r w:rsidR="00F35DA1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스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30655" w:rsidRDefault="0043065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B5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430655" w:rsidRPr="00F35DA1" w:rsidRDefault="0080781F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F35DA1" w:rsidRPr="00F35DA1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</w:rPr>
                                      <w:t>교</w:t>
                                    </w:r>
                                    <w:r w:rsidR="00F35DA1" w:rsidRPr="00F35DA1">
                                      <w:rPr>
                                        <w:b/>
                                        <w:bCs/>
                                        <w:caps/>
                                      </w:rPr>
                                      <w:t>수</w:t>
                                    </w:r>
                                    <w:r w:rsidR="00F35DA1" w:rsidRPr="00F35DA1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</w:rPr>
                                      <w:t xml:space="preserve"> </w:t>
                                    </w:r>
                                    <w:r w:rsidR="00F35DA1" w:rsidRPr="00F35DA1">
                                      <w:rPr>
                                        <w:b/>
                                        <w:bCs/>
                                        <w:caps/>
                                      </w:rPr>
                                      <w:t>:</w:t>
                                    </w:r>
                                    <w:proofErr w:type="gramEnd"/>
                                    <w:r w:rsidR="00F35DA1" w:rsidRPr="00F35DA1">
                                      <w:rPr>
                                        <w:b/>
                                        <w:bCs/>
                                        <w:caps/>
                                      </w:rPr>
                                      <w:t xml:space="preserve"> </w:t>
                                    </w:r>
                                    <w:r w:rsidR="00F35DA1" w:rsidRPr="00F35DA1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</w:rPr>
                                      <w:t>김</w:t>
                                    </w:r>
                                    <w:r w:rsidR="00F35DA1" w:rsidRPr="00F35DA1">
                                      <w:rPr>
                                        <w:b/>
                                        <w:bCs/>
                                        <w:caps/>
                                      </w:rPr>
                                      <w:t>상연</w:t>
                                    </w:r>
                                  </w:sdtContent>
                                </w:sdt>
                              </w:p>
                              <w:p w:rsidR="00430655" w:rsidRDefault="00430655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430655" w:rsidRDefault="0080781F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D7B7F">
                                      <w:t>3</w:t>
                                    </w:r>
                                    <w:r w:rsidR="00F35DA1">
                                      <w:rPr>
                                        <w:rFonts w:hint="eastAsia"/>
                                      </w:rPr>
                                      <w:t>조</w:t>
                                    </w:r>
                                  </w:sdtContent>
                                </w:sdt>
                              </w:p>
                              <w:p w:rsidR="00430655" w:rsidRDefault="00F35DA1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lang w:val="ko-KR"/>
                                  </w:rPr>
                                  <w:t>조</w:t>
                                </w:r>
                                <w:r>
                                  <w:rPr>
                                    <w:lang w:val="ko-KR"/>
                                  </w:rPr>
                                  <w:t>장</w:t>
                                </w:r>
                                <w:r>
                                  <w:rPr>
                                    <w:rFonts w:hint="eastAsia"/>
                                    <w:lang w:val="ko-KR"/>
                                  </w:rPr>
                                  <w:t xml:space="preserve"> </w:t>
                                </w:r>
                                <w:r w:rsidR="006B5145">
                                  <w:rPr>
                                    <w:lang w:val="ko-KR"/>
                                  </w:rPr>
                                  <w:t>:</w:t>
                                </w:r>
                                <w:proofErr w:type="gramEnd"/>
                                <w:r w:rsidR="006B5145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7B7F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2D7B7F">
                                      <w:t>영규</w:t>
                                    </w:r>
                                  </w:sdtContent>
                                </w:sdt>
                              </w:p>
                              <w:p w:rsidR="00F35DA1" w:rsidRDefault="00F35DA1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팀</w:t>
                                </w:r>
                                <w:r>
                                  <w:t>원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: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2D7B7F">
                                  <w:rPr>
                                    <w:rFonts w:hint="eastAsia"/>
                                  </w:rPr>
                                  <w:t>이</w:t>
                                </w:r>
                                <w:r w:rsidR="002D7B7F">
                                  <w:t>재영</w:t>
                                </w:r>
                              </w:p>
                              <w:p w:rsidR="00F35DA1" w:rsidRDefault="00F35DA1" w:rsidP="002D7B7F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팀</w:t>
                                </w:r>
                                <w:r>
                                  <w:t>원</w:t>
                                </w:r>
                                <w:r w:rsidR="002D7B7F">
                                  <w:rPr>
                                    <w:rFonts w:hint="eastAsia"/>
                                  </w:rPr>
                                  <w:t xml:space="preserve"> :</w:t>
                                </w:r>
                                <w:proofErr w:type="gramEnd"/>
                                <w:r w:rsidR="002D7B7F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2D7B7F">
                                  <w:rPr>
                                    <w:rFonts w:hint="eastAsia"/>
                                  </w:rPr>
                                  <w:t>여</w:t>
                                </w:r>
                                <w:r w:rsidR="002D7B7F">
                                  <w:t>창민</w:t>
                                </w:r>
                              </w:p>
                              <w:p w:rsidR="00F35DA1" w:rsidRDefault="00F35DA1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430655" w:rsidRPr="00F35DA1" w:rsidRDefault="0080781F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gramStart"/>
                              <w:r w:rsidR="00F35DA1" w:rsidRPr="00F35DA1">
                                <w:rPr>
                                  <w:rFonts w:hint="eastAsia"/>
                                  <w:b/>
                                  <w:bCs/>
                                  <w:caps/>
                                </w:rPr>
                                <w:t>교</w:t>
                              </w:r>
                              <w:r w:rsidR="00F35DA1" w:rsidRPr="00F35DA1">
                                <w:rPr>
                                  <w:b/>
                                  <w:bCs/>
                                  <w:caps/>
                                </w:rPr>
                                <w:t>수</w:t>
                              </w:r>
                              <w:r w:rsidR="00F35DA1" w:rsidRPr="00F35DA1">
                                <w:rPr>
                                  <w:rFonts w:hint="eastAsia"/>
                                  <w:b/>
                                  <w:bCs/>
                                  <w:caps/>
                                </w:rPr>
                                <w:t xml:space="preserve"> </w:t>
                              </w:r>
                              <w:r w:rsidR="00F35DA1" w:rsidRPr="00F35DA1">
                                <w:rPr>
                                  <w:b/>
                                  <w:bCs/>
                                  <w:caps/>
                                </w:rPr>
                                <w:t>:</w:t>
                              </w:r>
                              <w:proofErr w:type="gramEnd"/>
                              <w:r w:rsidR="00F35DA1" w:rsidRPr="00F35DA1">
                                <w:rPr>
                                  <w:b/>
                                  <w:bCs/>
                                  <w:caps/>
                                </w:rPr>
                                <w:t xml:space="preserve"> </w:t>
                              </w:r>
                              <w:r w:rsidR="00F35DA1" w:rsidRPr="00F35DA1">
                                <w:rPr>
                                  <w:rFonts w:hint="eastAsia"/>
                                  <w:b/>
                                  <w:bCs/>
                                  <w:caps/>
                                </w:rPr>
                                <w:t>김</w:t>
                              </w:r>
                              <w:r w:rsidR="00F35DA1" w:rsidRPr="00F35DA1">
                                <w:rPr>
                                  <w:b/>
                                  <w:bCs/>
                                  <w:caps/>
                                </w:rPr>
                                <w:t>상연</w:t>
                              </w:r>
                            </w:sdtContent>
                          </w:sdt>
                        </w:p>
                        <w:p w:rsidR="00430655" w:rsidRDefault="00430655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430655" w:rsidRDefault="0080781F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D7B7F">
                                <w:t>3</w:t>
                              </w:r>
                              <w:r w:rsidR="00F35DA1">
                                <w:rPr>
                                  <w:rFonts w:hint="eastAsia"/>
                                </w:rPr>
                                <w:t>조</w:t>
                              </w:r>
                            </w:sdtContent>
                          </w:sdt>
                        </w:p>
                        <w:p w:rsidR="00430655" w:rsidRDefault="00F35DA1">
                          <w:pPr>
                            <w:pStyle w:val="af0"/>
                            <w:spacing w:line="276" w:lineRule="auto"/>
                            <w:jc w:val="center"/>
                          </w:pPr>
                          <w:proofErr w:type="gramStart"/>
                          <w:r>
                            <w:rPr>
                              <w:rFonts w:hint="eastAsia"/>
                              <w:lang w:val="ko-KR"/>
                            </w:rPr>
                            <w:t>조</w:t>
                          </w:r>
                          <w:r>
                            <w:rPr>
                              <w:lang w:val="ko-KR"/>
                            </w:rPr>
                            <w:t>장</w:t>
                          </w:r>
                          <w:r>
                            <w:rPr>
                              <w:rFonts w:hint="eastAsia"/>
                              <w:lang w:val="ko-KR"/>
                            </w:rPr>
                            <w:t xml:space="preserve"> </w:t>
                          </w:r>
                          <w:r w:rsidR="006B5145">
                            <w:rPr>
                              <w:lang w:val="ko-KR"/>
                            </w:rPr>
                            <w:t>:</w:t>
                          </w:r>
                          <w:proofErr w:type="gramEnd"/>
                          <w:r w:rsidR="006B5145">
                            <w:rPr>
                              <w:lang w:val="ko-KR"/>
                            </w:rPr>
                            <w:t xml:space="preserve">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D7B7F">
                                <w:rPr>
                                  <w:rFonts w:hint="eastAsia"/>
                                </w:rPr>
                                <w:t>김</w:t>
                              </w:r>
                              <w:r w:rsidR="002D7B7F">
                                <w:t>영규</w:t>
                              </w:r>
                            </w:sdtContent>
                          </w:sdt>
                        </w:p>
                        <w:p w:rsidR="00F35DA1" w:rsidRDefault="00F35DA1">
                          <w:pPr>
                            <w:pStyle w:val="af0"/>
                            <w:spacing w:line="276" w:lineRule="auto"/>
                            <w:jc w:val="center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팀</w:t>
                          </w:r>
                          <w:r>
                            <w:t>원</w:t>
                          </w:r>
                          <w:r>
                            <w:rPr>
                              <w:rFonts w:hint="eastAsia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="002D7B7F">
                            <w:rPr>
                              <w:rFonts w:hint="eastAsia"/>
                            </w:rPr>
                            <w:t>이</w:t>
                          </w:r>
                          <w:r w:rsidR="002D7B7F">
                            <w:t>재영</w:t>
                          </w:r>
                        </w:p>
                        <w:p w:rsidR="00F35DA1" w:rsidRDefault="00F35DA1" w:rsidP="002D7B7F">
                          <w:pPr>
                            <w:pStyle w:val="af0"/>
                            <w:spacing w:line="276" w:lineRule="auto"/>
                            <w:jc w:val="center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팀</w:t>
                          </w:r>
                          <w:r>
                            <w:t>원</w:t>
                          </w:r>
                          <w:r w:rsidR="002D7B7F">
                            <w:rPr>
                              <w:rFonts w:hint="eastAsia"/>
                            </w:rPr>
                            <w:t xml:space="preserve"> :</w:t>
                          </w:r>
                          <w:proofErr w:type="gramEnd"/>
                          <w:r w:rsidR="002D7B7F">
                            <w:rPr>
                              <w:rFonts w:hint="eastAsia"/>
                            </w:rPr>
                            <w:t xml:space="preserve"> </w:t>
                          </w:r>
                          <w:r w:rsidR="002D7B7F">
                            <w:rPr>
                              <w:rFonts w:hint="eastAsia"/>
                            </w:rPr>
                            <w:t>여</w:t>
                          </w:r>
                          <w:r w:rsidR="002D7B7F">
                            <w:t>창민</w:t>
                          </w:r>
                        </w:p>
                        <w:p w:rsidR="00F35DA1" w:rsidRDefault="00F35DA1">
                          <w:pPr>
                            <w:pStyle w:val="af0"/>
                            <w:spacing w:line="276" w:lineRule="auto"/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B5145">
            <w:br w:type="page"/>
          </w:r>
        </w:sdtContent>
      </w:sdt>
    </w:p>
    <w:p w:rsidR="00430655" w:rsidRDefault="0080781F">
      <w:pPr>
        <w:pStyle w:val="a4"/>
        <w:rPr>
          <w:smallCaps w:val="0"/>
        </w:rPr>
      </w:pPr>
      <w:sdt>
        <w:sdtPr>
          <w:rPr>
            <w:rFonts w:hint="eastAsia"/>
            <w:smallCaps w:val="0"/>
          </w:rPr>
          <w:alias w:val="제목"/>
          <w:tag w:val="제목"/>
          <w:id w:val="11808329"/>
          <w:placeholder>
            <w:docPart w:val="3F945765157541CFBF410CE20634B80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246124">
            <w:rPr>
              <w:rFonts w:hint="eastAsia"/>
              <w:smallCaps w:val="0"/>
            </w:rPr>
            <w:t>서보</w:t>
          </w:r>
          <w:proofErr w:type="spellEnd"/>
          <w:r w:rsidR="00246124">
            <w:rPr>
              <w:rFonts w:hint="eastAsia"/>
              <w:smallCaps w:val="0"/>
            </w:rPr>
            <w:t xml:space="preserve"> </w:t>
          </w:r>
          <w:r w:rsidR="00246124">
            <w:rPr>
              <w:rFonts w:hint="eastAsia"/>
              <w:smallCaps w:val="0"/>
            </w:rPr>
            <w:t>모터</w:t>
          </w:r>
          <w:r w:rsidR="00246124">
            <w:rPr>
              <w:rFonts w:hint="eastAsia"/>
              <w:smallCaps w:val="0"/>
            </w:rPr>
            <w:t xml:space="preserve"> </w:t>
          </w:r>
          <w:r w:rsidR="00246124">
            <w:rPr>
              <w:rFonts w:hint="eastAsia"/>
              <w:smallCaps w:val="0"/>
            </w:rPr>
            <w:t>실습</w:t>
          </w:r>
        </w:sdtContent>
      </w:sdt>
    </w:p>
    <w:p w:rsidR="00430655" w:rsidRDefault="0080781F">
      <w:pPr>
        <w:pStyle w:val="a5"/>
      </w:pPr>
      <w:sdt>
        <w:sdtPr>
          <w:alias w:val="부제"/>
          <w:tag w:val="부제"/>
          <w:id w:val="1180833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F35DA1">
            <w:t>지능형</w:t>
          </w:r>
          <w:r w:rsidR="00F35DA1">
            <w:t xml:space="preserve"> </w:t>
          </w:r>
          <w:r w:rsidR="00F35DA1">
            <w:t>인터페이스</w:t>
          </w:r>
        </w:sdtContent>
      </w:sdt>
    </w:p>
    <w:p w:rsidR="00430655" w:rsidRDefault="00F35DA1" w:rsidP="00F35DA1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F35DA1" w:rsidRDefault="00F35DA1" w:rsidP="00F35DA1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(</w:t>
      </w:r>
      <w:r>
        <w:rPr>
          <w:rFonts w:hint="eastAsia"/>
        </w:rPr>
        <w:t>주석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)</w:t>
      </w:r>
    </w:p>
    <w:p w:rsidR="00F35DA1" w:rsidRDefault="00F35DA1" w:rsidP="00F35DA1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고찰</w:t>
      </w:r>
    </w:p>
    <w:p w:rsidR="002D7B7F" w:rsidRDefault="00F35DA1" w:rsidP="002D7B7F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구동</w:t>
      </w:r>
      <w:r>
        <w:rPr>
          <w:rFonts w:hint="eastAsia"/>
        </w:rPr>
        <w:t xml:space="preserve"> </w:t>
      </w: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 w:rsidR="002D7B7F">
        <w:rPr>
          <w:rFonts w:hint="eastAsia"/>
        </w:rPr>
        <w:t>첨</w:t>
      </w:r>
    </w:p>
    <w:p w:rsidR="002D7B7F" w:rsidRDefault="002D7B7F">
      <w:pPr>
        <w:spacing w:after="200"/>
      </w:pPr>
      <w:r>
        <w:br w:type="page"/>
      </w:r>
    </w:p>
    <w:p w:rsidR="00D00EF1" w:rsidRDefault="002D7B7F" w:rsidP="00D00EF1">
      <w:pPr>
        <w:pStyle w:val="af7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9E317E" w:rsidRDefault="00DB3C3E" w:rsidP="009E317E">
      <w:pPr>
        <w:ind w:left="400" w:firstLineChars="100" w:firstLine="220"/>
      </w:pPr>
      <w:proofErr w:type="spellStart"/>
      <w:r>
        <w:rPr>
          <w:rFonts w:hint="eastAsia"/>
        </w:rPr>
        <w:t>유니티에서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핸들</w:t>
      </w:r>
      <w:r>
        <w:rPr>
          <w:rFonts w:hint="eastAsia"/>
        </w:rP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움직이면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서보모터가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회전하는</w:t>
      </w:r>
      <w:r w:rsidR="00D00EF1">
        <w:rPr>
          <w:rFonts w:hint="eastAsia"/>
        </w:rPr>
        <w:t xml:space="preserve"> </w:t>
      </w:r>
      <w:r w:rsidR="00D00EF1">
        <w:rPr>
          <w:rFonts w:hint="eastAsia"/>
        </w:rPr>
        <w:t>실습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바탕</w:t>
      </w:r>
      <w:r w:rsidR="00D00EF1">
        <w:rPr>
          <w:rFonts w:hint="eastAsia"/>
        </w:rPr>
        <w:t>으로</w:t>
      </w:r>
      <w:r w:rsidR="00D00EF1">
        <w:rPr>
          <w:rFonts w:hint="eastAsia"/>
        </w:rPr>
        <w:t xml:space="preserve"> </w:t>
      </w:r>
      <w:proofErr w:type="spellStart"/>
      <w:r>
        <w:rPr>
          <w:rFonts w:hint="eastAsia"/>
        </w:rPr>
        <w:t>푸쉬버튼으로</w:t>
      </w:r>
      <w:proofErr w:type="spellEnd"/>
      <w:r w:rsidR="00D00EF1">
        <w:rPr>
          <w:rFonts w:hint="eastAsia"/>
        </w:rPr>
        <w:t xml:space="preserve"> </w:t>
      </w:r>
      <w:r>
        <w:rPr>
          <w:rFonts w:hint="eastAsia"/>
        </w:rPr>
        <w:t>핸들과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서보모터를</w:t>
      </w:r>
      <w:proofErr w:type="spellEnd"/>
      <w:r w:rsidR="00D00EF1">
        <w:rPr>
          <w:rFonts w:hint="eastAsia"/>
        </w:rPr>
        <w:t xml:space="preserve"> </w:t>
      </w:r>
      <w:r>
        <w:rPr>
          <w:rFonts w:hint="eastAsia"/>
        </w:rPr>
        <w:t>회전</w:t>
      </w:r>
      <w:r w:rsidR="00D00EF1">
        <w:rPr>
          <w:rFonts w:hint="eastAsia"/>
        </w:rPr>
        <w:t>하는</w:t>
      </w:r>
      <w:r w:rsidR="00D00EF1">
        <w:rPr>
          <w:rFonts w:hint="eastAsia"/>
        </w:rPr>
        <w:t xml:space="preserve"> </w:t>
      </w:r>
      <w:r w:rsidR="00D00EF1">
        <w:rPr>
          <w:rFonts w:hint="eastAsia"/>
        </w:rPr>
        <w:t>실습이다</w:t>
      </w:r>
      <w:r w:rsidR="00D00EF1">
        <w:rPr>
          <w:rFonts w:hint="eastAsia"/>
        </w:rPr>
        <w:t xml:space="preserve">.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푸쉬버튼을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서보모터와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핸들</w:t>
      </w:r>
      <w:r>
        <w:rPr>
          <w:rFonts w:hint="eastAsia"/>
        </w:rPr>
        <w:t xml:space="preserve"> </w:t>
      </w:r>
      <w:r>
        <w:rPr>
          <w:rFonts w:hint="eastAsia"/>
        </w:rPr>
        <w:t>오브젝트가</w:t>
      </w:r>
      <w:r>
        <w:rPr>
          <w:rFonts w:hint="eastAsia"/>
        </w:rPr>
        <w:t xml:space="preserve"> </w:t>
      </w:r>
      <w:r>
        <w:rPr>
          <w:rFonts w:hint="eastAsia"/>
        </w:rPr>
        <w:t>왼쪽으로</w:t>
      </w:r>
      <w:r>
        <w:rPr>
          <w:rFonts w:hint="eastAsia"/>
        </w:rPr>
        <w:t xml:space="preserve"> </w:t>
      </w:r>
      <w:r>
        <w:rPr>
          <w:rFonts w:hint="eastAsia"/>
        </w:rPr>
        <w:t>회전하고</w:t>
      </w:r>
      <w:r>
        <w:rPr>
          <w:rFonts w:hint="eastAsia"/>
        </w:rPr>
        <w:t xml:space="preserve">,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푸쉬버튼을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핸들</w:t>
      </w:r>
      <w:r>
        <w:rPr>
          <w:rFonts w:hint="eastAsia"/>
        </w:rPr>
        <w:t xml:space="preserve"> </w:t>
      </w:r>
      <w:r>
        <w:rPr>
          <w:rFonts w:hint="eastAsia"/>
        </w:rPr>
        <w:t>오브젝트와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서보모터가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오른쪽으로</w:t>
      </w:r>
      <w:r>
        <w:rPr>
          <w:rFonts w:hint="eastAsia"/>
        </w:rPr>
        <w:t xml:space="preserve"> </w:t>
      </w:r>
      <w:r>
        <w:rPr>
          <w:rFonts w:hint="eastAsia"/>
        </w:rPr>
        <w:t>회전한다</w:t>
      </w:r>
      <w:proofErr w:type="gramStart"/>
      <w:r>
        <w:rPr>
          <w:rFonts w:hint="eastAsia"/>
        </w:rPr>
        <w:t>.</w:t>
      </w:r>
      <w:r w:rsidR="009E317E">
        <w:rPr>
          <w:rFonts w:hint="eastAsia"/>
        </w:rPr>
        <w:t>.</w:t>
      </w:r>
      <w:proofErr w:type="gramEnd"/>
    </w:p>
    <w:p w:rsidR="009E317E" w:rsidRDefault="009E317E" w:rsidP="009E317E">
      <w:pPr>
        <w:ind w:left="400" w:firstLineChars="100" w:firstLine="220"/>
      </w:pP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 w:rsidR="00907EB1">
        <w:rPr>
          <w:rFonts w:hint="eastAsia"/>
        </w:rPr>
        <w:t xml:space="preserve"> </w:t>
      </w:r>
      <w:proofErr w:type="spellStart"/>
      <w:r w:rsidR="00252629">
        <w:rPr>
          <w:rFonts w:hint="eastAsia"/>
        </w:rPr>
        <w:t>PushButtonReactor</w:t>
      </w:r>
      <w:proofErr w:type="spellEnd"/>
      <w:r w:rsidR="00907EB1">
        <w:rPr>
          <w:rFonts w:hint="eastAsia"/>
        </w:rPr>
        <w:t>를</w:t>
      </w:r>
      <w:r w:rsidR="00907EB1">
        <w:rPr>
          <w:rFonts w:hint="eastAsia"/>
        </w:rPr>
        <w:t xml:space="preserve"> </w:t>
      </w:r>
      <w:r w:rsidR="00252629">
        <w:rPr>
          <w:rFonts w:hint="eastAsia"/>
        </w:rPr>
        <w:t>수정하였다</w:t>
      </w:r>
      <w:r w:rsidR="00E46A56">
        <w:rPr>
          <w:rFonts w:hint="eastAsia"/>
        </w:rPr>
        <w:t xml:space="preserve">. </w:t>
      </w:r>
      <w:proofErr w:type="spellStart"/>
      <w:r w:rsidR="00F4233B">
        <w:rPr>
          <w:rFonts w:hint="eastAsia"/>
        </w:rPr>
        <w:t>gameObject</w:t>
      </w:r>
      <w:proofErr w:type="spellEnd"/>
      <w:r w:rsidR="00F4233B">
        <w:rPr>
          <w:rFonts w:hint="eastAsia"/>
        </w:rPr>
        <w:t>객체인</w:t>
      </w:r>
      <w:r w:rsidR="00F4233B">
        <w:rPr>
          <w:rFonts w:hint="eastAsia"/>
        </w:rPr>
        <w:t>handle</w:t>
      </w:r>
      <w:r w:rsidR="00F4233B">
        <w:rPr>
          <w:rFonts w:hint="eastAsia"/>
        </w:rPr>
        <w:t>을</w:t>
      </w:r>
      <w:r w:rsidR="00F4233B">
        <w:rPr>
          <w:rFonts w:hint="eastAsia"/>
        </w:rPr>
        <w:t xml:space="preserve"> </w:t>
      </w:r>
      <w:proofErr w:type="spellStart"/>
      <w:r w:rsidR="00F4233B">
        <w:rPr>
          <w:rFonts w:hint="eastAsia"/>
        </w:rPr>
        <w:t>DialSlider</w:t>
      </w:r>
      <w:proofErr w:type="spellEnd"/>
      <w:r w:rsidR="00F4233B">
        <w:rPr>
          <w:rFonts w:hint="eastAsia"/>
        </w:rPr>
        <w:t>로</w:t>
      </w:r>
      <w:r w:rsidR="00F4233B">
        <w:rPr>
          <w:rFonts w:hint="eastAsia"/>
        </w:rPr>
        <w:t xml:space="preserve"> </w:t>
      </w:r>
      <w:r w:rsidR="00F4233B">
        <w:rPr>
          <w:rFonts w:hint="eastAsia"/>
        </w:rPr>
        <w:t>바꾸어</w:t>
      </w:r>
      <w:r w:rsidR="00F4233B">
        <w:rPr>
          <w:rFonts w:hint="eastAsia"/>
        </w:rPr>
        <w:t xml:space="preserve"> </w:t>
      </w:r>
      <w:proofErr w:type="spellStart"/>
      <w:r w:rsidR="00252629">
        <w:rPr>
          <w:rFonts w:hint="eastAsia"/>
        </w:rPr>
        <w:t>푸쉬버튼을</w:t>
      </w:r>
      <w:proofErr w:type="spellEnd"/>
      <w:r w:rsidR="00252629">
        <w:rPr>
          <w:rFonts w:hint="eastAsia"/>
        </w:rPr>
        <w:t xml:space="preserve"> </w:t>
      </w:r>
      <w:r w:rsidR="00252629">
        <w:rPr>
          <w:rFonts w:hint="eastAsia"/>
        </w:rPr>
        <w:t>누르면</w:t>
      </w:r>
      <w:r w:rsidR="00252629">
        <w:rPr>
          <w:rFonts w:hint="eastAsia"/>
        </w:rPr>
        <w:t xml:space="preserve"> </w:t>
      </w:r>
      <w:r w:rsidR="00F4233B">
        <w:rPr>
          <w:rFonts w:hint="eastAsia"/>
        </w:rPr>
        <w:t>handle</w:t>
      </w:r>
      <w:r w:rsidR="00252629">
        <w:rPr>
          <w:rFonts w:hint="eastAsia"/>
        </w:rPr>
        <w:t>의</w:t>
      </w:r>
      <w:r w:rsidR="00252629">
        <w:rPr>
          <w:rFonts w:hint="eastAsia"/>
        </w:rPr>
        <w:t xml:space="preserve"> angle </w:t>
      </w:r>
      <w:r w:rsidR="00252629">
        <w:rPr>
          <w:rFonts w:hint="eastAsia"/>
        </w:rPr>
        <w:t>값이</w:t>
      </w:r>
      <w:r w:rsidR="00252629">
        <w:rPr>
          <w:rFonts w:hint="eastAsia"/>
        </w:rPr>
        <w:t xml:space="preserve"> </w:t>
      </w:r>
      <w:r w:rsidR="00252629">
        <w:rPr>
          <w:rFonts w:hint="eastAsia"/>
        </w:rPr>
        <w:t>수정되도록</w:t>
      </w:r>
      <w:r w:rsidR="00252629">
        <w:rPr>
          <w:rFonts w:hint="eastAsia"/>
        </w:rPr>
        <w:t xml:space="preserve"> </w:t>
      </w:r>
      <w:r w:rsidR="00252629">
        <w:rPr>
          <w:rFonts w:hint="eastAsia"/>
        </w:rPr>
        <w:t>구현하였다</w:t>
      </w:r>
      <w:r w:rsidR="00252629">
        <w:rPr>
          <w:rFonts w:hint="eastAsia"/>
        </w:rPr>
        <w:t xml:space="preserve">. </w:t>
      </w:r>
      <w:r w:rsidR="008A56E1">
        <w:br w:type="page"/>
      </w:r>
    </w:p>
    <w:p w:rsidR="00FC776A" w:rsidRDefault="00477953" w:rsidP="00FC776A">
      <w:pPr>
        <w:pStyle w:val="af7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</w:p>
    <w:p w:rsidR="00477953" w:rsidRDefault="00477953" w:rsidP="00FC776A">
      <w:pPr>
        <w:ind w:left="400" w:firstLine="320"/>
      </w:pPr>
      <w:r>
        <w:rPr>
          <w:rFonts w:hint="eastAsia"/>
        </w:rPr>
        <w:t>(</w:t>
      </w:r>
      <w:proofErr w:type="spellStart"/>
      <w:r w:rsidR="000F5DA4">
        <w:rPr>
          <w:rFonts w:hint="eastAsia"/>
        </w:rPr>
        <w:t>PushButtonRector</w:t>
      </w:r>
      <w:proofErr w:type="spellEnd"/>
      <w:r w:rsidR="00FC776A">
        <w:rPr>
          <w:rFonts w:hint="eastAsia"/>
        </w:rPr>
        <w:t xml:space="preserve"> </w:t>
      </w:r>
      <w:r w:rsidR="000F5DA4">
        <w:rPr>
          <w:rFonts w:hint="eastAsia"/>
        </w:rPr>
        <w:t>클래스</w:t>
      </w:r>
      <w:r>
        <w:rPr>
          <w:rFonts w:hint="eastAsia"/>
        </w:rPr>
        <w:t>)</w:t>
      </w:r>
    </w:p>
    <w:tbl>
      <w:tblPr>
        <w:tblStyle w:val="af6"/>
        <w:tblW w:w="0" w:type="auto"/>
        <w:tblInd w:w="760" w:type="dxa"/>
        <w:tblLook w:val="04A0" w:firstRow="1" w:lastRow="0" w:firstColumn="1" w:lastColumn="0" w:noHBand="0" w:noVBand="1"/>
      </w:tblPr>
      <w:tblGrid>
        <w:gridCol w:w="8527"/>
      </w:tblGrid>
      <w:tr w:rsidR="00477953" w:rsidTr="00FC776A">
        <w:trPr>
          <w:trHeight w:val="3608"/>
        </w:trPr>
        <w:tc>
          <w:tcPr>
            <w:tcW w:w="8527" w:type="dxa"/>
          </w:tcPr>
          <w:p w:rsidR="00770D33" w:rsidRDefault="00770D33" w:rsidP="00770D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sz w:val="19"/>
                <w:szCs w:val="19"/>
              </w:rPr>
              <w:t>PushButtonRector</w:t>
            </w:r>
            <w:proofErr w:type="spellEnd"/>
            <w:r w:rsidR="000F5DA4"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: </w:t>
            </w:r>
            <w:proofErr w:type="spellStart"/>
            <w:r w:rsidR="000F5DA4">
              <w:rPr>
                <w:rFonts w:ascii="DotumChe" w:hAnsi="DotumChe" w:cs="DotumChe"/>
                <w:color w:val="000000"/>
                <w:sz w:val="19"/>
                <w:szCs w:val="19"/>
              </w:rPr>
              <w:t>ArdunityReactor</w:t>
            </w:r>
            <w:proofErr w:type="spellEnd"/>
            <w:r w:rsidR="000F5DA4"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{</w:t>
            </w:r>
          </w:p>
          <w:p w:rsidR="00770D33" w:rsidRDefault="00770D33" w:rsidP="00770D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</w:rPr>
              <w:t>IWi</w:t>
            </w:r>
            <w:r w:rsidR="000F5DA4">
              <w:rPr>
                <w:rFonts w:ascii="DotumChe" w:hAnsi="DotumChe" w:cs="DotumChe"/>
                <w:color w:val="000000"/>
                <w:sz w:val="19"/>
                <w:szCs w:val="19"/>
              </w:rPr>
              <w:t>reInput</w:t>
            </w:r>
            <w:proofErr w:type="spellEnd"/>
            <w:r w:rsidR="000F5DA4">
              <w:rPr>
                <w:rFonts w:ascii="DotumChe" w:hAnsi="DotumChe" w:cs="DotumChe"/>
                <w:color w:val="000000"/>
                <w:sz w:val="19"/>
                <w:szCs w:val="19"/>
              </w:rPr>
              <w:t>&lt;Trigger&gt; _</w:t>
            </w:r>
            <w:proofErr w:type="spellStart"/>
            <w:r w:rsidR="000F5DA4">
              <w:rPr>
                <w:rFonts w:ascii="DotumChe" w:hAnsi="DotumChe" w:cs="DotumChe"/>
                <w:color w:val="000000"/>
                <w:sz w:val="19"/>
                <w:szCs w:val="19"/>
              </w:rPr>
              <w:t>triggerInput</w:t>
            </w:r>
            <w:proofErr w:type="spellEnd"/>
            <w:r w:rsidR="000F5DA4">
              <w:rPr>
                <w:rFonts w:ascii="DotumChe" w:hAnsi="DotumChe" w:cs="DotumChe"/>
                <w:color w:val="000000"/>
                <w:sz w:val="19"/>
                <w:szCs w:val="19"/>
              </w:rPr>
              <w:t>;</w:t>
            </w:r>
          </w:p>
          <w:p w:rsidR="00770D33" w:rsidRDefault="00770D33" w:rsidP="00770D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</w:rPr>
              <w:t>DialSlider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handle; 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>이동시킬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>오브젝트</w:t>
            </w:r>
          </w:p>
          <w:p w:rsidR="00770D33" w:rsidRDefault="00770D33" w:rsidP="000F5D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       </w:t>
            </w:r>
            <w:r w:rsidR="000F5DA4">
              <w:rPr>
                <w:rFonts w:ascii="DotumChe" w:hAnsi="DotumChe" w:cs="DotumChe"/>
                <w:color w:val="0000FF"/>
                <w:sz w:val="19"/>
                <w:szCs w:val="19"/>
              </w:rPr>
              <w:t>…</w:t>
            </w:r>
          </w:p>
          <w:p w:rsidR="00770D33" w:rsidRDefault="00770D33" w:rsidP="00770D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9"/>
                <w:szCs w:val="19"/>
              </w:rPr>
            </w:pPr>
          </w:p>
          <w:p w:rsidR="00770D33" w:rsidRDefault="00770D33" w:rsidP="00770D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>오브젝트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>이동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>함수</w:t>
            </w:r>
          </w:p>
          <w:p w:rsidR="00770D33" w:rsidRDefault="00770D33" w:rsidP="00770D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</w:rPr>
              <w:t>MoveObject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</w:rPr>
              <w:t>(Trigger value)</w:t>
            </w:r>
          </w:p>
          <w:p w:rsidR="00770D33" w:rsidRDefault="00770D33" w:rsidP="00770D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       {</w:t>
            </w:r>
          </w:p>
          <w:p w:rsidR="00770D33" w:rsidRDefault="00770D33" w:rsidP="00770D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</w:rPr>
              <w:t>value.value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</w:rPr>
              <w:t>)</w:t>
            </w:r>
          </w:p>
          <w:p w:rsidR="00770D33" w:rsidRDefault="00770D33" w:rsidP="00770D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           {</w:t>
            </w:r>
          </w:p>
          <w:p w:rsidR="000F5DA4" w:rsidRDefault="00770D33" w:rsidP="000F5D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>//</w:t>
            </w:r>
            <w:r w:rsidR="000F5DA4">
              <w:rPr>
                <w:rFonts w:ascii="DotumChe" w:hAnsi="DotumChe" w:cs="DotumChe"/>
                <w:color w:val="008000"/>
                <w:sz w:val="19"/>
                <w:szCs w:val="19"/>
              </w:rPr>
              <w:t xml:space="preserve"> </w:t>
            </w:r>
            <w:proofErr w:type="spellStart"/>
            <w:r w:rsidR="000F5DA4">
              <w:rPr>
                <w:rFonts w:ascii="DotumChe" w:hAnsi="DotumChe" w:cs="DotumChe"/>
                <w:color w:val="008000"/>
                <w:sz w:val="19"/>
                <w:szCs w:val="19"/>
              </w:rPr>
              <w:t>ToLeft</w:t>
            </w:r>
            <w:proofErr w:type="spellEnd"/>
            <w:r w:rsidR="000F5DA4">
              <w:rPr>
                <w:rFonts w:ascii="DotumChe" w:hAnsi="DotumChe" w:cs="DotumChe"/>
                <w:color w:val="008000"/>
                <w:sz w:val="19"/>
                <w:szCs w:val="19"/>
              </w:rPr>
              <w:t xml:space="preserve"> </w:t>
            </w:r>
            <w:r w:rsidR="000F5DA4">
              <w:rPr>
                <w:rFonts w:ascii="DotumChe" w:hAnsi="DotumChe" w:cs="DotumChe"/>
                <w:color w:val="008000"/>
                <w:sz w:val="19"/>
                <w:szCs w:val="19"/>
              </w:rPr>
              <w:t>또는</w:t>
            </w:r>
            <w:r w:rsidR="000F5DA4">
              <w:rPr>
                <w:rFonts w:ascii="DotumChe" w:hAnsi="DotumChe" w:cs="DotumChe"/>
                <w:color w:val="008000"/>
                <w:sz w:val="19"/>
                <w:szCs w:val="19"/>
              </w:rPr>
              <w:t xml:space="preserve"> </w:t>
            </w:r>
            <w:proofErr w:type="spellStart"/>
            <w:r w:rsidR="000F5DA4">
              <w:rPr>
                <w:rFonts w:ascii="DotumChe" w:hAnsi="DotumChe" w:cs="DotumChe"/>
                <w:color w:val="008000"/>
                <w:sz w:val="19"/>
                <w:szCs w:val="19"/>
              </w:rPr>
              <w:t>ToGight</w:t>
            </w:r>
            <w:proofErr w:type="spellEnd"/>
            <w:r w:rsidR="000F5DA4">
              <w:rPr>
                <w:rFonts w:ascii="DotumChe" w:hAnsi="DotumChe" w:cs="DotumChe"/>
                <w:color w:val="008000"/>
                <w:sz w:val="19"/>
                <w:szCs w:val="19"/>
              </w:rPr>
              <w:t xml:space="preserve"> </w:t>
            </w:r>
            <w:r w:rsidR="000F5DA4">
              <w:rPr>
                <w:rFonts w:ascii="DotumChe" w:hAnsi="DotumChe" w:cs="DotumChe"/>
                <w:color w:val="008000"/>
                <w:sz w:val="19"/>
                <w:szCs w:val="19"/>
              </w:rPr>
              <w:t>값에</w:t>
            </w:r>
            <w:r w:rsidR="000F5DA4">
              <w:rPr>
                <w:rFonts w:ascii="DotumChe" w:hAnsi="DotumChe" w:cs="DotumChe"/>
                <w:color w:val="008000"/>
                <w:sz w:val="19"/>
                <w:szCs w:val="19"/>
              </w:rPr>
              <w:t xml:space="preserve"> </w:t>
            </w:r>
            <w:r w:rsidR="000F5DA4">
              <w:rPr>
                <w:rFonts w:ascii="DotumChe" w:hAnsi="DotumChe" w:cs="DotumChe"/>
                <w:color w:val="008000"/>
                <w:sz w:val="19"/>
                <w:szCs w:val="19"/>
              </w:rPr>
              <w:t>따라</w:t>
            </w:r>
            <w:r w:rsidR="000F5DA4">
              <w:rPr>
                <w:rFonts w:ascii="DotumChe" w:hAnsi="DotumChe" w:cs="DotumChe"/>
                <w:color w:val="008000"/>
                <w:sz w:val="19"/>
                <w:szCs w:val="19"/>
              </w:rPr>
              <w:t xml:space="preserve"> </w:t>
            </w:r>
            <w:r w:rsidR="000F5DA4">
              <w:rPr>
                <w:rFonts w:ascii="DotumChe" w:hAnsi="DotumChe" w:cs="DotumChe"/>
                <w:color w:val="008000"/>
                <w:sz w:val="19"/>
                <w:szCs w:val="19"/>
              </w:rPr>
              <w:t>왼쪽</w:t>
            </w:r>
            <w:r w:rsidR="000F5DA4">
              <w:rPr>
                <w:rFonts w:ascii="DotumChe" w:hAnsi="DotumChe" w:cs="DotumChe"/>
                <w:color w:val="008000"/>
                <w:sz w:val="19"/>
                <w:szCs w:val="19"/>
              </w:rPr>
              <w:t xml:space="preserve"> </w:t>
            </w:r>
            <w:r w:rsidR="000F5DA4">
              <w:rPr>
                <w:rFonts w:ascii="DotumChe" w:hAnsi="DotumChe" w:cs="DotumChe"/>
                <w:color w:val="008000"/>
                <w:sz w:val="19"/>
                <w:szCs w:val="19"/>
              </w:rPr>
              <w:t>또는</w:t>
            </w:r>
            <w:r w:rsidR="000F5DA4">
              <w:rPr>
                <w:rFonts w:ascii="DotumChe" w:hAnsi="DotumChe" w:cs="DotumChe"/>
                <w:color w:val="008000"/>
                <w:sz w:val="19"/>
                <w:szCs w:val="19"/>
              </w:rPr>
              <w:t xml:space="preserve"> </w:t>
            </w:r>
            <w:r w:rsidR="000F5DA4">
              <w:rPr>
                <w:rFonts w:ascii="DotumChe" w:hAnsi="DotumChe" w:cs="DotumChe"/>
                <w:color w:val="008000"/>
                <w:sz w:val="19"/>
                <w:szCs w:val="19"/>
              </w:rPr>
              <w:t>오른쪽</w:t>
            </w:r>
            <w:r w:rsidR="000F5DA4">
              <w:rPr>
                <w:rFonts w:ascii="DotumChe" w:hAnsi="DotumChe" w:cs="DotumChe"/>
                <w:color w:val="008000"/>
                <w:sz w:val="19"/>
                <w:szCs w:val="19"/>
              </w:rPr>
              <w:t xml:space="preserve"> </w:t>
            </w:r>
            <w:r w:rsidR="000F5DA4">
              <w:rPr>
                <w:rFonts w:ascii="DotumChe" w:hAnsi="DotumChe" w:cs="DotumChe"/>
                <w:color w:val="008000"/>
                <w:sz w:val="19"/>
                <w:szCs w:val="19"/>
              </w:rPr>
              <w:t>회전</w:t>
            </w:r>
          </w:p>
          <w:p w:rsidR="000F5DA4" w:rsidRDefault="000F5DA4" w:rsidP="000F5D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</w:rPr>
              <w:t>ToLeft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</w:rPr>
              <w:t>)</w:t>
            </w:r>
          </w:p>
          <w:p w:rsidR="000F5DA4" w:rsidRDefault="000F5DA4" w:rsidP="000F5D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</w:rPr>
              <w:t>handle.angle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+= 20;</w:t>
            </w:r>
          </w:p>
          <w:p w:rsidR="000F5DA4" w:rsidRDefault="000F5DA4" w:rsidP="000F5D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else</w:t>
            </w:r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</w:rPr>
              <w:t>ToRight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</w:rPr>
              <w:t>)</w:t>
            </w:r>
          </w:p>
          <w:p w:rsidR="000F5DA4" w:rsidRDefault="000F5DA4" w:rsidP="000F5D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</w:rPr>
              <w:t>handle.angle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-= 20;</w:t>
            </w:r>
          </w:p>
          <w:p w:rsidR="000F5DA4" w:rsidRDefault="000F5DA4" w:rsidP="000F5D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else</w:t>
            </w:r>
          </w:p>
          <w:p w:rsidR="00770D33" w:rsidRDefault="000F5DA4" w:rsidP="000F5D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sz w:val="19"/>
                <w:szCs w:val="19"/>
              </w:rPr>
              <w:t>;</w:t>
            </w:r>
          </w:p>
          <w:p w:rsidR="00770D33" w:rsidRDefault="00770D33" w:rsidP="00770D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</w:rPr>
              <w:t xml:space="preserve">            }</w:t>
            </w:r>
          </w:p>
          <w:p w:rsidR="00A36158" w:rsidRDefault="00770D33" w:rsidP="00770D33">
            <w:pPr>
              <w:pStyle w:val="af8"/>
              <w:rPr>
                <w:rFonts w:ascii="DotumChe" w:hAnsi="DotumChe" w:cs="DotumChe" w:hint="eastAsia"/>
                <w:sz w:val="19"/>
                <w:szCs w:val="19"/>
              </w:rPr>
            </w:pPr>
            <w:r>
              <w:rPr>
                <w:rFonts w:ascii="DotumChe" w:hAnsi="DotumChe" w:cs="DotumChe"/>
                <w:sz w:val="19"/>
                <w:szCs w:val="19"/>
              </w:rPr>
              <w:t xml:space="preserve">        }</w:t>
            </w:r>
          </w:p>
          <w:p w:rsidR="000F5DA4" w:rsidRPr="00FC776A" w:rsidRDefault="000F5DA4" w:rsidP="00770D33">
            <w:pPr>
              <w:pStyle w:val="af8"/>
              <w:rPr>
                <w:sz w:val="18"/>
              </w:rPr>
            </w:pPr>
            <w:r>
              <w:rPr>
                <w:rFonts w:ascii="DotumChe" w:hAnsi="DotumChe" w:cs="DotumChe"/>
                <w:sz w:val="19"/>
                <w:szCs w:val="19"/>
              </w:rPr>
              <w:t>…</w:t>
            </w:r>
          </w:p>
        </w:tc>
      </w:tr>
    </w:tbl>
    <w:p w:rsidR="00A36158" w:rsidRDefault="00D47B14" w:rsidP="00477953">
      <w:pPr>
        <w:pStyle w:val="af7"/>
        <w:ind w:leftChars="0" w:left="760"/>
      </w:pPr>
      <w:r>
        <w:rPr>
          <w:noProof/>
        </w:rPr>
        <w:drawing>
          <wp:inline distT="0" distB="0" distL="0" distR="0" wp14:anchorId="4B8819D4" wp14:editId="0AEAF5EE">
            <wp:extent cx="5303520" cy="139840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956" cy="140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41" w:rsidRDefault="006D36D3" w:rsidP="008D021A">
      <w:pPr>
        <w:pStyle w:val="af7"/>
        <w:ind w:leftChars="0" w:left="760" w:firstLineChars="100" w:firstLine="220"/>
      </w:pPr>
      <w:proofErr w:type="spellStart"/>
      <w:r>
        <w:rPr>
          <w:rFonts w:hint="eastAsia"/>
        </w:rPr>
        <w:t>DialSlider</w:t>
      </w:r>
      <w:proofErr w:type="spellEnd"/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변경한</w:t>
      </w:r>
      <w:r>
        <w:rPr>
          <w:rFonts w:hint="eastAsia"/>
        </w:rPr>
        <w:t xml:space="preserve"> Handle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DialSlider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연결하여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  <w:r w:rsidR="004A2447">
        <w:rPr>
          <w:rFonts w:hint="eastAsia"/>
        </w:rPr>
        <w:t xml:space="preserve"> </w:t>
      </w:r>
      <w:proofErr w:type="spellStart"/>
      <w:r w:rsidR="004A2447">
        <w:rPr>
          <w:rFonts w:hint="eastAsia"/>
        </w:rPr>
        <w:t>푸쉬버튼이</w:t>
      </w:r>
      <w:proofErr w:type="spellEnd"/>
      <w:r w:rsidR="004A2447">
        <w:rPr>
          <w:rFonts w:hint="eastAsia"/>
        </w:rPr>
        <w:t xml:space="preserve"> </w:t>
      </w:r>
      <w:r w:rsidR="004A2447">
        <w:rPr>
          <w:rFonts w:hint="eastAsia"/>
        </w:rPr>
        <w:t>눌리면</w:t>
      </w:r>
      <w:r w:rsidR="004A2447">
        <w:rPr>
          <w:rFonts w:hint="eastAsia"/>
        </w:rPr>
        <w:t xml:space="preserve"> handle</w:t>
      </w:r>
      <w:r w:rsidR="004A2447">
        <w:rPr>
          <w:rFonts w:hint="eastAsia"/>
        </w:rPr>
        <w:t>의</w:t>
      </w:r>
      <w:r w:rsidR="004A2447">
        <w:rPr>
          <w:rFonts w:hint="eastAsia"/>
        </w:rPr>
        <w:t xml:space="preserve"> angle </w:t>
      </w:r>
      <w:r w:rsidR="004A2447">
        <w:rPr>
          <w:rFonts w:hint="eastAsia"/>
        </w:rPr>
        <w:t>값을</w:t>
      </w:r>
      <w:r w:rsidR="004A2447">
        <w:rPr>
          <w:rFonts w:hint="eastAsia"/>
        </w:rPr>
        <w:t xml:space="preserve"> </w:t>
      </w:r>
      <w:r w:rsidR="004A2447">
        <w:rPr>
          <w:rFonts w:hint="eastAsia"/>
        </w:rPr>
        <w:t>수정한다</w:t>
      </w:r>
      <w:r w:rsidR="004A2447">
        <w:rPr>
          <w:rFonts w:hint="eastAsia"/>
        </w:rPr>
        <w:t>.</w:t>
      </w:r>
    </w:p>
    <w:p w:rsidR="008A56E1" w:rsidRDefault="008A56E1">
      <w:pPr>
        <w:spacing w:after="200"/>
      </w:pPr>
      <w:r>
        <w:br w:type="page"/>
      </w:r>
    </w:p>
    <w:p w:rsidR="00524147" w:rsidRDefault="008A56E1" w:rsidP="00A77674">
      <w:pPr>
        <w:pStyle w:val="af7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lastRenderedPageBreak/>
        <w:t>고찰</w:t>
      </w:r>
    </w:p>
    <w:p w:rsidR="00A77674" w:rsidRDefault="00A77674" w:rsidP="00A77674">
      <w:pPr>
        <w:pStyle w:val="af7"/>
        <w:ind w:leftChars="0" w:left="760"/>
        <w:rPr>
          <w:rFonts w:hint="eastAsia"/>
        </w:rPr>
      </w:pP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마쳤다</w:t>
      </w:r>
      <w:r>
        <w:rPr>
          <w:rFonts w:hint="eastAsia"/>
        </w:rPr>
        <w:t xml:space="preserve">.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</w:t>
      </w:r>
      <w:r>
        <w:rPr>
          <w:rFonts w:hint="eastAsia"/>
        </w:rPr>
        <w:t>현실에서</w:t>
      </w:r>
      <w:r>
        <w:rPr>
          <w:rFonts w:hint="eastAsia"/>
        </w:rPr>
        <w:t xml:space="preserve"> </w:t>
      </w:r>
      <w:r>
        <w:rPr>
          <w:rFonts w:hint="eastAsia"/>
        </w:rPr>
        <w:t>스위치로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화면에서도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변화하고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아우이노에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모터에도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변화한다</w:t>
      </w:r>
      <w:r>
        <w:rPr>
          <w:rFonts w:hint="eastAsia"/>
        </w:rPr>
        <w:t xml:space="preserve">.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기기끼리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수준을</w:t>
      </w:r>
      <w:r>
        <w:rPr>
          <w:rFonts w:hint="eastAsia"/>
        </w:rPr>
        <w:t xml:space="preserve"> </w:t>
      </w:r>
      <w:r>
        <w:rPr>
          <w:rFonts w:hint="eastAsia"/>
        </w:rPr>
        <w:t>넘어서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기기까지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변화시켜야</w:t>
      </w:r>
      <w:r>
        <w:rPr>
          <w:rFonts w:hint="eastAsia"/>
        </w:rPr>
        <w:t xml:space="preserve"> </w:t>
      </w:r>
      <w:r>
        <w:rPr>
          <w:rFonts w:hint="eastAsia"/>
        </w:rPr>
        <w:t>했기에</w:t>
      </w:r>
      <w:r>
        <w:rPr>
          <w:rFonts w:hint="eastAsia"/>
        </w:rPr>
        <w:t xml:space="preserve"> </w:t>
      </w:r>
      <w:r>
        <w:rPr>
          <w:rFonts w:hint="eastAsia"/>
        </w:rPr>
        <w:t>난이도가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과제였다</w:t>
      </w:r>
      <w:r>
        <w:rPr>
          <w:rFonts w:hint="eastAsia"/>
        </w:rPr>
        <w:t>.</w:t>
      </w:r>
    </w:p>
    <w:p w:rsidR="00A77674" w:rsidRDefault="00A77674" w:rsidP="00A77674">
      <w:pPr>
        <w:pStyle w:val="af7"/>
        <w:ind w:leftChars="0" w:left="760"/>
      </w:pPr>
      <w:r>
        <w:rPr>
          <w:rFonts w:hint="eastAsia"/>
        </w:rPr>
        <w:t>하나하나</w:t>
      </w:r>
      <w:r>
        <w:rPr>
          <w:rFonts w:hint="eastAsia"/>
        </w:rPr>
        <w:t xml:space="preserve"> </w:t>
      </w:r>
      <w:r>
        <w:rPr>
          <w:rFonts w:hint="eastAsia"/>
        </w:rPr>
        <w:t>찾아가고</w:t>
      </w:r>
      <w:r>
        <w:rPr>
          <w:rFonts w:hint="eastAsia"/>
        </w:rPr>
        <w:t xml:space="preserve"> </w:t>
      </w:r>
      <w:r>
        <w:rPr>
          <w:rFonts w:hint="eastAsia"/>
        </w:rPr>
        <w:t>배워가며</w:t>
      </w:r>
      <w:r>
        <w:rPr>
          <w:rFonts w:hint="eastAsia"/>
        </w:rPr>
        <w:t xml:space="preserve"> </w:t>
      </w:r>
      <w:r>
        <w:rPr>
          <w:rFonts w:hint="eastAsia"/>
        </w:rPr>
        <w:t>발전을</w:t>
      </w:r>
      <w:r>
        <w:rPr>
          <w:rFonts w:hint="eastAsia"/>
        </w:rPr>
        <w:t xml:space="preserve"> </w:t>
      </w:r>
      <w:r>
        <w:rPr>
          <w:rFonts w:hint="eastAsia"/>
        </w:rPr>
        <w:t>이루고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하나하나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진전의</w:t>
      </w:r>
      <w:r>
        <w:rPr>
          <w:rFonts w:hint="eastAsia"/>
        </w:rPr>
        <w:t xml:space="preserve"> </w:t>
      </w:r>
      <w:r>
        <w:rPr>
          <w:rFonts w:hint="eastAsia"/>
        </w:rPr>
        <w:t>즐거움이</w:t>
      </w:r>
      <w:r>
        <w:rPr>
          <w:rFonts w:hint="eastAsia"/>
        </w:rPr>
        <w:t xml:space="preserve"> </w:t>
      </w:r>
      <w:r>
        <w:rPr>
          <w:rFonts w:hint="eastAsia"/>
        </w:rPr>
        <w:t>느껴진다</w:t>
      </w:r>
      <w:r>
        <w:rPr>
          <w:rFonts w:hint="eastAsia"/>
        </w:rPr>
        <w:t xml:space="preserve">. </w:t>
      </w:r>
      <w:bookmarkStart w:id="0" w:name="_GoBack"/>
      <w:bookmarkEnd w:id="0"/>
    </w:p>
    <w:sectPr w:rsidR="00A77674">
      <w:footerReference w:type="even" r:id="rId13"/>
      <w:footerReference w:type="default" r:id="rId14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81F" w:rsidRDefault="0080781F">
      <w:pPr>
        <w:spacing w:after="0" w:line="240" w:lineRule="auto"/>
      </w:pPr>
      <w:r>
        <w:separator/>
      </w:r>
    </w:p>
  </w:endnote>
  <w:endnote w:type="continuationSeparator" w:id="0">
    <w:p w:rsidR="0080781F" w:rsidRDefault="00807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655" w:rsidRDefault="006B5145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2712A8F1" wp14:editId="11E7FB6C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30655" w:rsidRDefault="0080781F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46124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서보</w:t>
                              </w:r>
                              <w:proofErr w:type="spellEnd"/>
                              <w:r w:rsidR="00246124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246124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모터</w:t>
                              </w:r>
                              <w:r w:rsidR="00246124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246124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실습</w:t>
                              </w:r>
                            </w:sdtContent>
                          </w:sdt>
                          <w:r w:rsidR="006B514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6B514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D7B7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3</w:t>
                              </w:r>
                              <w:r w:rsidR="002D7B7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조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430655" w:rsidRDefault="0080781F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246124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서보</w:t>
                        </w:r>
                        <w:proofErr w:type="spellEnd"/>
                        <w:r w:rsidR="00246124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246124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모터</w:t>
                        </w:r>
                        <w:r w:rsidR="00246124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246124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실습</w:t>
                        </w:r>
                      </w:sdtContent>
                    </w:sdt>
                    <w:r w:rsidR="006B514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6B514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D7B7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3</w:t>
                        </w:r>
                        <w:r w:rsidR="002D7B7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조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BA517DC" wp14:editId="5790FA2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<w:pict>
            <v:roundrect w14:anchorId="1BEFD089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FDABDCE" wp14:editId="35B074C8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30655" w:rsidRDefault="006B514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A77674" w:rsidRPr="00A7767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430655" w:rsidRDefault="006B514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A77674" w:rsidRPr="00A77674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655" w:rsidRDefault="006B5145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D7CFAB1" wp14:editId="4EAA309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30655" w:rsidRDefault="0080781F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46124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서보</w:t>
                              </w:r>
                              <w:proofErr w:type="spellEnd"/>
                              <w:r w:rsidR="00246124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246124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모터</w:t>
                              </w:r>
                              <w:r w:rsidR="00246124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246124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실습</w:t>
                              </w:r>
                            </w:sdtContent>
                          </w:sdt>
                          <w:r w:rsidR="006B514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6B514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D7B7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3</w:t>
                              </w:r>
                              <w:r w:rsidR="002D7B7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조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430655" w:rsidRDefault="0080781F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246124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서보</w:t>
                        </w:r>
                        <w:proofErr w:type="spellEnd"/>
                        <w:r w:rsidR="00246124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246124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모터</w:t>
                        </w:r>
                        <w:r w:rsidR="00246124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246124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실습</w:t>
                        </w:r>
                      </w:sdtContent>
                    </w:sdt>
                    <w:r w:rsidR="006B514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6B514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D7B7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3</w:t>
                        </w:r>
                        <w:r w:rsidR="002D7B7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조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2160377" wp14:editId="518FCF6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<w:pict>
            <v:roundrect w14:anchorId="6F14B254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15C20C" wp14:editId="7EC20F56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30655" w:rsidRDefault="006B514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A77674" w:rsidRPr="00A7767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430655" w:rsidRDefault="006B514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A77674" w:rsidRPr="00A77674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430655" w:rsidRDefault="00430655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81F" w:rsidRDefault="0080781F">
      <w:pPr>
        <w:spacing w:after="0" w:line="240" w:lineRule="auto"/>
      </w:pPr>
      <w:r>
        <w:separator/>
      </w:r>
    </w:p>
  </w:footnote>
  <w:footnote w:type="continuationSeparator" w:id="0">
    <w:p w:rsidR="0080781F" w:rsidRDefault="00807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>
    <w:nsid w:val="393037E1"/>
    <w:multiLevelType w:val="hybridMultilevel"/>
    <w:tmpl w:val="07209DDE"/>
    <w:lvl w:ilvl="0" w:tplc="41B08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F867AED"/>
    <w:multiLevelType w:val="hybridMultilevel"/>
    <w:tmpl w:val="75C815B8"/>
    <w:lvl w:ilvl="0" w:tplc="DB9462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A1"/>
    <w:rsid w:val="00024D6B"/>
    <w:rsid w:val="000D3C70"/>
    <w:rsid w:val="000F5DA4"/>
    <w:rsid w:val="001941B8"/>
    <w:rsid w:val="00246124"/>
    <w:rsid w:val="00252629"/>
    <w:rsid w:val="002D7B7F"/>
    <w:rsid w:val="00322C4B"/>
    <w:rsid w:val="003664B1"/>
    <w:rsid w:val="00380D99"/>
    <w:rsid w:val="003A1E07"/>
    <w:rsid w:val="003F6BCB"/>
    <w:rsid w:val="003F7B95"/>
    <w:rsid w:val="00430655"/>
    <w:rsid w:val="00477953"/>
    <w:rsid w:val="004A2447"/>
    <w:rsid w:val="00524147"/>
    <w:rsid w:val="00575A39"/>
    <w:rsid w:val="005D3A41"/>
    <w:rsid w:val="005F4A5C"/>
    <w:rsid w:val="006B2401"/>
    <w:rsid w:val="006B5145"/>
    <w:rsid w:val="006D36D3"/>
    <w:rsid w:val="00770D33"/>
    <w:rsid w:val="0080781F"/>
    <w:rsid w:val="008A56E1"/>
    <w:rsid w:val="008D021A"/>
    <w:rsid w:val="008D7289"/>
    <w:rsid w:val="00907EB1"/>
    <w:rsid w:val="00924DD0"/>
    <w:rsid w:val="009E01FB"/>
    <w:rsid w:val="009E317E"/>
    <w:rsid w:val="00A27EC2"/>
    <w:rsid w:val="00A36158"/>
    <w:rsid w:val="00A57B50"/>
    <w:rsid w:val="00A77674"/>
    <w:rsid w:val="00C31BBA"/>
    <w:rsid w:val="00CD4999"/>
    <w:rsid w:val="00D00EF1"/>
    <w:rsid w:val="00D22FCC"/>
    <w:rsid w:val="00D30443"/>
    <w:rsid w:val="00D47B14"/>
    <w:rsid w:val="00D90D4A"/>
    <w:rsid w:val="00DB3C3E"/>
    <w:rsid w:val="00DF7E73"/>
    <w:rsid w:val="00E46A56"/>
    <w:rsid w:val="00EA04A7"/>
    <w:rsid w:val="00ED4D41"/>
    <w:rsid w:val="00EE5BE7"/>
    <w:rsid w:val="00F028CC"/>
    <w:rsid w:val="00F35DA1"/>
    <w:rsid w:val="00F4233B"/>
    <w:rsid w:val="00FC776A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F35DA1"/>
    <w:pPr>
      <w:ind w:leftChars="400" w:left="800"/>
    </w:pPr>
  </w:style>
  <w:style w:type="paragraph" w:customStyle="1" w:styleId="af8">
    <w:name w:val="바탕글"/>
    <w:basedOn w:val="a0"/>
    <w:rsid w:val="00477953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F35DA1"/>
    <w:pPr>
      <w:ind w:leftChars="400" w:left="800"/>
    </w:pPr>
  </w:style>
  <w:style w:type="paragraph" w:customStyle="1" w:styleId="af8">
    <w:name w:val="바탕글"/>
    <w:basedOn w:val="a0"/>
    <w:rsid w:val="00477953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Ho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84A"/>
    <w:rsid w:val="000E3AC3"/>
    <w:rsid w:val="0040767A"/>
    <w:rsid w:val="004B4B6C"/>
    <w:rsid w:val="007757B3"/>
    <w:rsid w:val="008C08D5"/>
    <w:rsid w:val="009A784A"/>
    <w:rsid w:val="009B6155"/>
    <w:rsid w:val="009C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365F91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365F91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F81BD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945765157541CFBF410CE20634B80B">
    <w:name w:val="3F945765157541CFBF410CE20634B80B"/>
    <w:pPr>
      <w:widowControl w:val="0"/>
      <w:wordWrap w:val="0"/>
      <w:autoSpaceDE w:val="0"/>
      <w:autoSpaceDN w:val="0"/>
    </w:pPr>
  </w:style>
  <w:style w:type="paragraph" w:customStyle="1" w:styleId="6C741C7716AD4DCFB74B49F039EAB102">
    <w:name w:val="6C741C7716AD4DCFB74B49F039EAB102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365F91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365F91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F81BD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B90CDA8AFC846B4BABA06FF4B7CF072">
    <w:name w:val="CB90CDA8AFC846B4BABA06FF4B7CF072"/>
    <w:pPr>
      <w:widowControl w:val="0"/>
      <w:wordWrap w:val="0"/>
      <w:autoSpaceDE w:val="0"/>
      <w:autoSpaceDN w:val="0"/>
    </w:pPr>
  </w:style>
  <w:style w:type="paragraph" w:customStyle="1" w:styleId="3CDDEA6702AB4CB2BD1F1760B0F7D01C">
    <w:name w:val="3CDDEA6702AB4CB2BD1F1760B0F7D01C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365F91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365F91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F81BD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945765157541CFBF410CE20634B80B">
    <w:name w:val="3F945765157541CFBF410CE20634B80B"/>
    <w:pPr>
      <w:widowControl w:val="0"/>
      <w:wordWrap w:val="0"/>
      <w:autoSpaceDE w:val="0"/>
      <w:autoSpaceDN w:val="0"/>
    </w:pPr>
  </w:style>
  <w:style w:type="paragraph" w:customStyle="1" w:styleId="6C741C7716AD4DCFB74B49F039EAB102">
    <w:name w:val="6C741C7716AD4DCFB74B49F039EAB102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365F91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365F91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F81BD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B90CDA8AFC846B4BABA06FF4B7CF072">
    <w:name w:val="CB90CDA8AFC846B4BABA06FF4B7CF072"/>
    <w:pPr>
      <w:widowControl w:val="0"/>
      <w:wordWrap w:val="0"/>
      <w:autoSpaceDE w:val="0"/>
      <w:autoSpaceDN w:val="0"/>
    </w:pPr>
  </w:style>
  <w:style w:type="paragraph" w:customStyle="1" w:styleId="3CDDEA6702AB4CB2BD1F1760B0F7D01C">
    <w:name w:val="3CDDEA6702AB4CB2BD1F1760B0F7D01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3조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13E97C23-E76E-4178-A6EF-3F4415EB5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94</TotalTime>
  <Pages>5</Pages>
  <Words>183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수위 센서 실습</vt:lpstr>
      <vt:lpstr/>
    </vt:vector>
  </TitlesOfParts>
  <Company>교수 : 김상연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서보 모터 실습</dc:title>
  <dc:subject>지능형 인터페이스</dc:subject>
  <dc:creator>김영규</dc:creator>
  <cp:keywords/>
  <dc:description/>
  <cp:lastModifiedBy>LJY</cp:lastModifiedBy>
  <cp:revision>33</cp:revision>
  <dcterms:created xsi:type="dcterms:W3CDTF">2018-04-15T13:00:00Z</dcterms:created>
  <dcterms:modified xsi:type="dcterms:W3CDTF">2018-05-01T06:57:00Z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