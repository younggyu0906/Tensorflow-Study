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52489E" w14:textId="77777777" w:rsidR="00430655" w:rsidRDefault="00010E4D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5248C6" wp14:editId="27524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C69832B" id="도형 622" o:spid="_x0000_s1026" style="position:absolute;left:0;text-align:left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75248C8" wp14:editId="275248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F35DA1" w14:paraId="275248E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75248E1" w14:textId="77777777"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 w14:paraId="275248E4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75248E3" w14:textId="2925B612" w:rsidR="00430655" w:rsidRDefault="00010E4D" w:rsidP="00C16BE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16BE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조</w:t>
                                          </w:r>
                                          <w:r w:rsidR="00C16BE6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이</w:t>
                                          </w:r>
                                          <w:r w:rsidR="00C16BE6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스틱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실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습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35DA1" w14:paraId="275248E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75248E5" w14:textId="77777777"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 w14:paraId="275248E8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75248E7" w14:textId="77777777" w:rsidR="00430655" w:rsidRDefault="00010E4D" w:rsidP="00F35DA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지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능형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인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터페이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스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75248E9" w14:textId="77777777" w:rsidR="00430655" w:rsidRDefault="004306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75248C8" id="사각형 619" o:spid="_x0000_s1026" style="position:absolute;margin-left:0;margin-top:0;width:561.1pt;height:173.7pt;z-index:25165824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F35DA1" w14:paraId="275248E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75248E1" w14:textId="77777777"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 w14:paraId="275248E4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75248E3" w14:textId="2925B612" w:rsidR="00430655" w:rsidRDefault="00010E4D" w:rsidP="00C16BE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BE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조</w:t>
                                    </w:r>
                                    <w:r w:rsidR="00C16BE6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이</w:t>
                                    </w:r>
                                    <w:r w:rsidR="00C16BE6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스틱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실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습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35DA1" w14:paraId="275248E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75248E5" w14:textId="77777777"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 w14:paraId="275248E8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75248E7" w14:textId="77777777" w:rsidR="00430655" w:rsidRDefault="00010E4D" w:rsidP="00F35DA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지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능형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터페이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75248E9" w14:textId="77777777" w:rsidR="00430655" w:rsidRDefault="004306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275248CA" wp14:editId="275248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275248EA" w14:textId="77777777" w:rsidR="00430655" w:rsidRPr="00F35DA1" w:rsidRDefault="00010E4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교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수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: 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김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상연</w:t>
                                    </w:r>
                                  </w:sdtContent>
                                </w:sdt>
                              </w:p>
                              <w:p w14:paraId="275248EB" w14:textId="77777777" w:rsidR="00430655" w:rsidRDefault="0043065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275248EC" w14:textId="77777777" w:rsidR="00430655" w:rsidRDefault="00010E4D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B7F">
                                      <w:t>3</w:t>
                                    </w:r>
                                    <w:r w:rsidR="00F35DA1">
                                      <w:rPr>
                                        <w:rFonts w:hint="eastAsia"/>
                                      </w:rPr>
                                      <w:t>조</w:t>
                                    </w:r>
                                  </w:sdtContent>
                                </w:sdt>
                              </w:p>
                              <w:p w14:paraId="275248ED" w14:textId="3611B23E" w:rsidR="00430655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조</w:t>
                                </w:r>
                                <w:r>
                                  <w:rPr>
                                    <w:lang w:val="ko-KR"/>
                                  </w:rPr>
                                  <w:t>장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 xml:space="preserve"> </w:t>
                                </w:r>
                                <w:r w:rsidR="006B5145"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BE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C16BE6">
                                      <w:t>영규</w:t>
                                    </w:r>
                                  </w:sdtContent>
                                </w:sdt>
                              </w:p>
                              <w:p w14:paraId="275248EE" w14:textId="77777777"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: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이</w:t>
                                </w:r>
                                <w:r w:rsidR="002D7B7F">
                                  <w:t>재영</w:t>
                                </w:r>
                              </w:p>
                              <w:p w14:paraId="275248EF" w14:textId="77777777" w:rsidR="00F35DA1" w:rsidRDefault="00F35DA1" w:rsidP="002D7B7F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 xml:space="preserve"> :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여</w:t>
                                </w:r>
                                <w:r w:rsidR="002D7B7F">
                                  <w:t>창민</w:t>
                                </w:r>
                              </w:p>
                              <w:p w14:paraId="275248F0" w14:textId="77777777"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75248CA"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14:paraId="275248EA" w14:textId="77777777" w:rsidR="00430655" w:rsidRPr="00F35DA1" w:rsidRDefault="00010E4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교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수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 xml:space="preserve">: 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김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상연</w:t>
                              </w:r>
                            </w:sdtContent>
                          </w:sdt>
                        </w:p>
                        <w:p w14:paraId="275248EB" w14:textId="77777777" w:rsidR="00430655" w:rsidRDefault="0043065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275248EC" w14:textId="77777777" w:rsidR="00430655" w:rsidRDefault="00010E4D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t>3</w:t>
                              </w:r>
                              <w:r w:rsidR="00F35DA1">
                                <w:rPr>
                                  <w:rFonts w:hint="eastAsia"/>
                                </w:rPr>
                                <w:t>조</w:t>
                              </w:r>
                            </w:sdtContent>
                          </w:sdt>
                        </w:p>
                        <w:p w14:paraId="275248ED" w14:textId="3611B23E" w:rsidR="00430655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조</w:t>
                          </w:r>
                          <w:r>
                            <w:rPr>
                              <w:lang w:val="ko-KR"/>
                            </w:rPr>
                            <w:t>장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 xml:space="preserve"> </w:t>
                          </w:r>
                          <w:r w:rsidR="006B5145"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6BE6">
                                <w:rPr>
                                  <w:rFonts w:hint="eastAsia"/>
                                </w:rPr>
                                <w:t>김</w:t>
                              </w:r>
                              <w:r w:rsidR="00C16BE6">
                                <w:t>영규</w:t>
                              </w:r>
                            </w:sdtContent>
                          </w:sdt>
                        </w:p>
                        <w:p w14:paraId="275248EE" w14:textId="77777777"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>
                            <w:rPr>
                              <w:rFonts w:hint="eastAsia"/>
                            </w:rPr>
                            <w:t xml:space="preserve"> : </w:t>
                          </w:r>
                          <w:r w:rsidR="002D7B7F">
                            <w:rPr>
                              <w:rFonts w:hint="eastAsia"/>
                            </w:rPr>
                            <w:t>이</w:t>
                          </w:r>
                          <w:r w:rsidR="002D7B7F">
                            <w:t>재영</w:t>
                          </w:r>
                        </w:p>
                        <w:p w14:paraId="275248EF" w14:textId="77777777" w:rsidR="00F35DA1" w:rsidRDefault="00F35DA1" w:rsidP="002D7B7F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 w:rsidR="002D7B7F">
                            <w:rPr>
                              <w:rFonts w:hint="eastAsia"/>
                            </w:rPr>
                            <w:t xml:space="preserve"> : </w:t>
                          </w:r>
                          <w:r w:rsidR="002D7B7F">
                            <w:rPr>
                              <w:rFonts w:hint="eastAsia"/>
                            </w:rPr>
                            <w:t>여</w:t>
                          </w:r>
                          <w:r w:rsidR="002D7B7F">
                            <w:t>창민</w:t>
                          </w:r>
                        </w:p>
                        <w:p w14:paraId="275248F0" w14:textId="77777777"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B5145">
            <w:br w:type="page"/>
          </w:r>
        </w:sdtContent>
      </w:sdt>
    </w:p>
    <w:p w14:paraId="2752489F" w14:textId="2C1DE997" w:rsidR="00430655" w:rsidRDefault="00010E4D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16BE6">
            <w:rPr>
              <w:rFonts w:hint="eastAsia"/>
              <w:smallCaps w:val="0"/>
            </w:rPr>
            <w:t>조이스틱</w:t>
          </w:r>
          <w:r w:rsidR="00C16BE6">
            <w:rPr>
              <w:rFonts w:hint="eastAsia"/>
              <w:smallCaps w:val="0"/>
            </w:rPr>
            <w:t xml:space="preserve"> </w:t>
          </w:r>
          <w:r w:rsidR="00C16BE6">
            <w:rPr>
              <w:rFonts w:hint="eastAsia"/>
              <w:smallCaps w:val="0"/>
            </w:rPr>
            <w:t>실습</w:t>
          </w:r>
        </w:sdtContent>
      </w:sdt>
    </w:p>
    <w:p w14:paraId="275248A0" w14:textId="77777777" w:rsidR="00430655" w:rsidRDefault="00010E4D">
      <w:pPr>
        <w:pStyle w:val="a5"/>
      </w:pPr>
      <w:sdt>
        <w:sdtPr>
          <w:alias w:val="부제"/>
          <w:tag w:val="부제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35DA1">
            <w:t>지능형</w:t>
          </w:r>
          <w:r w:rsidR="00F35DA1">
            <w:t xml:space="preserve"> </w:t>
          </w:r>
          <w:r w:rsidR="00F35DA1">
            <w:t>인터페이스</w:t>
          </w:r>
        </w:sdtContent>
      </w:sdt>
    </w:p>
    <w:p w14:paraId="275248A1" w14:textId="77777777" w:rsidR="00430655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75248A2" w14:textId="77777777"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14:paraId="275248A3" w14:textId="77777777"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고찰</w:t>
      </w:r>
    </w:p>
    <w:p w14:paraId="275248A4" w14:textId="77777777" w:rsidR="002D7B7F" w:rsidRDefault="00F35DA1" w:rsidP="002D7B7F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 w:rsidR="002D7B7F">
        <w:rPr>
          <w:rFonts w:hint="eastAsia"/>
        </w:rPr>
        <w:t>첨</w:t>
      </w:r>
    </w:p>
    <w:p w14:paraId="275248A5" w14:textId="77777777" w:rsidR="002D7B7F" w:rsidRDefault="002D7B7F">
      <w:pPr>
        <w:spacing w:after="200"/>
      </w:pPr>
      <w:r>
        <w:br w:type="page"/>
      </w:r>
    </w:p>
    <w:p w14:paraId="275248A6" w14:textId="77777777" w:rsidR="00D00EF1" w:rsidRDefault="002D7B7F" w:rsidP="00D00EF1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75248A8" w14:textId="62AC8923" w:rsidR="009E317E" w:rsidRDefault="00252629" w:rsidP="003277D9">
      <w:pPr>
        <w:ind w:left="400" w:firstLineChars="100" w:firstLine="220"/>
        <w:jc w:val="both"/>
      </w:pPr>
      <w:r>
        <w:rPr>
          <w:rFonts w:hint="eastAsia"/>
        </w:rPr>
        <w:t xml:space="preserve">. </w:t>
      </w:r>
      <w:r w:rsidR="003277D9">
        <w:rPr>
          <w:rFonts w:hint="eastAsia"/>
        </w:rPr>
        <w:t>유니티의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기본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에셋인</w:t>
      </w:r>
      <w:r w:rsidR="003277D9">
        <w:rPr>
          <w:rFonts w:hint="eastAsia"/>
        </w:rPr>
        <w:t xml:space="preserve"> </w:t>
      </w:r>
      <w:r w:rsidR="003277D9">
        <w:t>ThirdPersonCharacter</w:t>
      </w:r>
      <w:r w:rsidR="003277D9">
        <w:rPr>
          <w:rFonts w:hint="eastAsia"/>
        </w:rPr>
        <w:t>를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조이스틱을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사용하여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움직이도록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구현하시오</w:t>
      </w:r>
      <w:r w:rsidR="003277D9">
        <w:rPr>
          <w:rFonts w:hint="eastAsia"/>
        </w:rPr>
        <w:t>.</w:t>
      </w:r>
      <w:r w:rsidR="003277D9">
        <w:t xml:space="preserve"> </w:t>
      </w:r>
      <w:r w:rsidR="003277D9">
        <w:rPr>
          <w:rFonts w:hint="eastAsia"/>
        </w:rPr>
        <w:t>기존의</w:t>
      </w:r>
      <w:r w:rsidR="003277D9">
        <w:rPr>
          <w:rFonts w:hint="eastAsia"/>
        </w:rPr>
        <w:t xml:space="preserve"> </w:t>
      </w:r>
      <w:r w:rsidR="003277D9">
        <w:t>ThirdPersonCharacter</w:t>
      </w:r>
      <w:r w:rsidR="003277D9">
        <w:rPr>
          <w:rFonts w:hint="eastAsia"/>
        </w:rPr>
        <w:t>는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키보드를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사용하여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조작하였다</w:t>
      </w:r>
      <w:r w:rsidR="003277D9">
        <w:rPr>
          <w:rFonts w:hint="eastAsia"/>
        </w:rPr>
        <w:t>.</w:t>
      </w:r>
      <w:r w:rsidR="003277D9">
        <w:t xml:space="preserve"> </w:t>
      </w:r>
      <w:r w:rsidR="003277D9">
        <w:rPr>
          <w:rFonts w:hint="eastAsia"/>
        </w:rPr>
        <w:t>F</w:t>
      </w:r>
      <w:r w:rsidR="003277D9">
        <w:t>P</w:t>
      </w:r>
      <w:r w:rsidR="003277D9">
        <w:rPr>
          <w:rFonts w:hint="eastAsia"/>
        </w:rPr>
        <w:t>S</w:t>
      </w:r>
      <w:r w:rsidR="003277D9">
        <w:rPr>
          <w:rFonts w:hint="eastAsia"/>
        </w:rPr>
        <w:t>게임처럼</w:t>
      </w:r>
      <w:r w:rsidR="003277D9">
        <w:rPr>
          <w:rFonts w:hint="eastAsia"/>
        </w:rPr>
        <w:t xml:space="preserve"> </w:t>
      </w:r>
      <w:r w:rsidR="003277D9">
        <w:t>W</w:t>
      </w:r>
      <w:r w:rsidR="003277D9">
        <w:rPr>
          <w:rFonts w:hint="eastAsia"/>
        </w:rPr>
        <w:t>버튼을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누르면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앞으로</w:t>
      </w:r>
      <w:r w:rsidR="003277D9">
        <w:rPr>
          <w:rFonts w:hint="eastAsia"/>
        </w:rPr>
        <w:t>,</w:t>
      </w:r>
      <w:r w:rsidR="003277D9">
        <w:t xml:space="preserve"> S</w:t>
      </w:r>
      <w:r w:rsidR="003277D9">
        <w:rPr>
          <w:rFonts w:hint="eastAsia"/>
        </w:rPr>
        <w:t>버튼은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뒤로</w:t>
      </w:r>
      <w:r w:rsidR="003277D9">
        <w:rPr>
          <w:rFonts w:hint="eastAsia"/>
        </w:rPr>
        <w:t>,</w:t>
      </w:r>
      <w:r w:rsidR="003277D9">
        <w:t xml:space="preserve"> A</w:t>
      </w:r>
      <w:r w:rsidR="003277D9">
        <w:rPr>
          <w:rFonts w:hint="eastAsia"/>
        </w:rPr>
        <w:t>버튼은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왼쪽으로</w:t>
      </w:r>
      <w:r w:rsidR="003277D9">
        <w:rPr>
          <w:rFonts w:hint="eastAsia"/>
        </w:rPr>
        <w:t>,</w:t>
      </w:r>
      <w:r w:rsidR="003277D9">
        <w:t xml:space="preserve"> </w:t>
      </w:r>
      <w:r w:rsidR="003277D9">
        <w:rPr>
          <w:rFonts w:hint="eastAsia"/>
        </w:rPr>
        <w:t>D</w:t>
      </w:r>
      <w:r w:rsidR="003277D9">
        <w:rPr>
          <w:rFonts w:hint="eastAsia"/>
        </w:rPr>
        <w:t>버튼은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오른쪽으로</w:t>
      </w:r>
      <w:r w:rsidR="003277D9">
        <w:rPr>
          <w:rFonts w:hint="eastAsia"/>
        </w:rPr>
        <w:t>.</w:t>
      </w:r>
      <w:r w:rsidR="003277D9">
        <w:t xml:space="preserve"> </w:t>
      </w:r>
      <w:r w:rsidR="003277D9">
        <w:rPr>
          <w:rFonts w:hint="eastAsia"/>
        </w:rPr>
        <w:t>이런</w:t>
      </w:r>
      <w:r w:rsidR="003277D9">
        <w:rPr>
          <w:rFonts w:hint="eastAsia"/>
        </w:rPr>
        <w:t xml:space="preserve"> </w:t>
      </w:r>
      <w:r w:rsidR="003277D9">
        <w:t>ThirdPersonCharacter</w:t>
      </w:r>
      <w:r w:rsidR="003277D9">
        <w:rPr>
          <w:rFonts w:hint="eastAsia"/>
        </w:rPr>
        <w:t>를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지난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실습이었던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조이스틱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실습과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연동을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하는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것이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이번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과제였다</w:t>
      </w:r>
      <w:r w:rsidR="003277D9">
        <w:rPr>
          <w:rFonts w:hint="eastAsia"/>
        </w:rPr>
        <w:t>.</w:t>
      </w:r>
      <w:r w:rsidR="003277D9">
        <w:t xml:space="preserve"> </w:t>
      </w:r>
      <w:r w:rsidR="003277D9">
        <w:rPr>
          <w:rFonts w:hint="eastAsia"/>
        </w:rPr>
        <w:t>키보드</w:t>
      </w:r>
      <w:r w:rsidR="003277D9">
        <w:rPr>
          <w:rFonts w:hint="eastAsia"/>
        </w:rPr>
        <w:t xml:space="preserve"> </w:t>
      </w:r>
      <w:r w:rsidR="003277D9">
        <w:t>WASD</w:t>
      </w:r>
      <w:r w:rsidR="003277D9">
        <w:rPr>
          <w:rFonts w:hint="eastAsia"/>
        </w:rPr>
        <w:t>가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해야할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역할을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조이스틱의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움직임으로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대체하는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것이다</w:t>
      </w:r>
      <w:r w:rsidR="003277D9">
        <w:rPr>
          <w:rFonts w:hint="eastAsia"/>
        </w:rPr>
        <w:t xml:space="preserve">. </w:t>
      </w:r>
      <w:r w:rsidR="003277D9">
        <w:rPr>
          <w:rFonts w:hint="eastAsia"/>
        </w:rPr>
        <w:t>조이스틱에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움직임을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주었을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때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아두이노와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컴퓨터는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그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움직임을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인식하고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유니티에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전송하여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유니티에서는</w:t>
      </w:r>
      <w:r w:rsidR="003277D9">
        <w:rPr>
          <w:rFonts w:hint="eastAsia"/>
        </w:rPr>
        <w:t xml:space="preserve"> </w:t>
      </w:r>
      <w:r w:rsidR="003277D9">
        <w:t>ThirdPersonCharacter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에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움직임을</w:t>
      </w:r>
      <w:r w:rsidR="003277D9">
        <w:rPr>
          <w:rFonts w:hint="eastAsia"/>
        </w:rPr>
        <w:t xml:space="preserve"> </w:t>
      </w:r>
      <w:r w:rsidR="003277D9">
        <w:rPr>
          <w:rFonts w:hint="eastAsia"/>
        </w:rPr>
        <w:t>가한다</w:t>
      </w:r>
      <w:r w:rsidR="003277D9">
        <w:rPr>
          <w:rFonts w:hint="eastAsia"/>
        </w:rPr>
        <w:t>.</w:t>
      </w:r>
      <w:r w:rsidR="008A56E1">
        <w:br w:type="page"/>
      </w:r>
    </w:p>
    <w:p w14:paraId="275248A9" w14:textId="77777777" w:rsidR="00FC776A" w:rsidRDefault="00477953" w:rsidP="00FC776A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  <w:p w14:paraId="275248AA" w14:textId="026A691D" w:rsidR="00477953" w:rsidRDefault="00D749E7" w:rsidP="00FC776A">
      <w:pPr>
        <w:ind w:left="400" w:firstLine="320"/>
      </w:pPr>
      <w:r>
        <w:rPr>
          <w:rFonts w:hint="eastAsia"/>
        </w:rPr>
        <w:t>JoysticReactor</w:t>
      </w:r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477953" w14:paraId="275248BF" w14:textId="77777777" w:rsidTr="00FC776A">
        <w:trPr>
          <w:trHeight w:val="3608"/>
        </w:trPr>
        <w:tc>
          <w:tcPr>
            <w:tcW w:w="8527" w:type="dxa"/>
          </w:tcPr>
          <w:p w14:paraId="7B4357B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Ardunity</w:t>
            </w:r>
          </w:p>
          <w:p w14:paraId="618889B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4E188FC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[RequireComponent(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typeof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(ThirdPersonCharacter))]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//ThirdPersonUserControl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복사</w:t>
            </w:r>
          </w:p>
          <w:p w14:paraId="1F5135D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98A48F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[AddComponentMenu(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"ARDUnity/Reactor/Effect/JoyStickReactor"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)]</w:t>
            </w:r>
          </w:p>
          <w:p w14:paraId="191D6AB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JoyStickReactor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: ArdunityReactor</w:t>
            </w:r>
          </w:p>
          <w:p w14:paraId="1892EF0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{</w:t>
            </w:r>
          </w:p>
          <w:p w14:paraId="57E8BA8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647D45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//ThirdPersonUserControl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-----------------------------------</w:t>
            </w:r>
          </w:p>
          <w:p w14:paraId="5CA9A92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ThirdPersonCharacter m_Character;</w:t>
            </w:r>
          </w:p>
          <w:p w14:paraId="73CC1D8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Transform m_Cam;                  </w:t>
            </w:r>
          </w:p>
          <w:p w14:paraId="7896B43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Vector3 m_CamForward;             </w:t>
            </w:r>
          </w:p>
          <w:p w14:paraId="488D787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Vector3 m_Move;</w:t>
            </w:r>
          </w:p>
          <w:p w14:paraId="7653C4F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m_Jump;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6B775F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7348C7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좌우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입력에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변화할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</w:t>
            </w:r>
          </w:p>
          <w:p w14:paraId="45FDC35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h = 0;</w:t>
            </w:r>
          </w:p>
          <w:p w14:paraId="333BC21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v = 0;</w:t>
            </w:r>
          </w:p>
          <w:p w14:paraId="1691ABE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//----------------------------------------------------------------------------</w:t>
            </w:r>
          </w:p>
          <w:p w14:paraId="6D7C4B3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45EE48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</w:p>
          <w:p w14:paraId="5771338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초기화</w:t>
            </w:r>
          </w:p>
          <w:p w14:paraId="2CD3B0B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Start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503040E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66372D5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get the transform of the main camera</w:t>
            </w:r>
          </w:p>
          <w:p w14:paraId="6DD2743C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(Camera.main !=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14:paraId="3DC20CA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586BF0A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m_Cam = Camera.main.transform;</w:t>
            </w:r>
          </w:p>
          <w:p w14:paraId="3FFD1BC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6C1F6F9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</w:p>
          <w:p w14:paraId="0D08ECF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2A76A16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Debug.LogWarning(</w:t>
            </w:r>
          </w:p>
          <w:p w14:paraId="241AF40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"Warning: no main camera found. Third person character needs a Camera tagged \"MainCamera\", for camera-relative controls."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gameObject);</w:t>
            </w:r>
          </w:p>
          <w:p w14:paraId="3910F4A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we use self-relative controls in this case, which probably isn't what the user wants, but hey, we warned them!</w:t>
            </w:r>
          </w:p>
          <w:p w14:paraId="5A85ABE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552016C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B16BF0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ThirdPersonCharacter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객체와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m_Character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연결</w:t>
            </w:r>
          </w:p>
          <w:p w14:paraId="42ABA7F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m_Character = GetComponent&lt;ThirdPersonCharacter&gt;();</w:t>
            </w:r>
          </w:p>
          <w:p w14:paraId="4E56A31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6CBA86D5" w14:textId="0E475C15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2A447CD" w14:textId="5DA27D24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/>
                <w:color w:val="000000"/>
                <w:sz w:val="40"/>
                <w:szCs w:val="19"/>
              </w:rPr>
              <w:t>.</w:t>
            </w:r>
          </w:p>
          <w:p w14:paraId="62AD13EE" w14:textId="70ABE268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/>
                <w:color w:val="000000"/>
                <w:sz w:val="40"/>
                <w:szCs w:val="19"/>
              </w:rPr>
              <w:t>.</w:t>
            </w:r>
          </w:p>
          <w:p w14:paraId="6A58F319" w14:textId="6E3AB46A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 w:hint="eastAsia"/>
                <w:color w:val="000000"/>
                <w:sz w:val="40"/>
                <w:szCs w:val="19"/>
              </w:rPr>
              <w:t>.</w:t>
            </w:r>
          </w:p>
          <w:p w14:paraId="5D282690" w14:textId="3D452476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094A447" w14:textId="0B6FD616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C74CDF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6DF0D54" w14:textId="14CA3358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lastRenderedPageBreak/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조이스틱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Update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</w:p>
          <w:p w14:paraId="460F2AD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Update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4EEBD72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48A97A2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(_analogInput_x !=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&amp;&amp; _analogInput_y !=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14:paraId="28BF666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51C9825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//move object</w:t>
            </w:r>
          </w:p>
          <w:p w14:paraId="3A9B4C6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Debug.Log(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"X :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)_x).ToString()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 / Y :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)_y).ToString());</w:t>
            </w:r>
          </w:p>
          <w:p w14:paraId="72CE053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(GetDirection())</w:t>
            </w:r>
          </w:p>
          <w:p w14:paraId="64AB295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{</w:t>
            </w:r>
          </w:p>
          <w:p w14:paraId="155D829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//GetDirection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결정된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경로대로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.</w:t>
            </w:r>
          </w:p>
          <w:p w14:paraId="3F68879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//h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v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조이스틱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움직이는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방향에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조정</w:t>
            </w:r>
          </w:p>
          <w:p w14:paraId="2827964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1BD38D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1: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앞왼</w:t>
            </w:r>
          </w:p>
          <w:p w14:paraId="233ABDD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10; v = 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1F92A9B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886AB6C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2: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</w:t>
            </w:r>
          </w:p>
          <w:p w14:paraId="416B406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0; v = 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4A93688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41E794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3: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앞오</w:t>
            </w:r>
          </w:p>
          <w:p w14:paraId="701EADD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-10; v = 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6401162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8BAF33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4: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왼</w:t>
            </w:r>
          </w:p>
          <w:p w14:paraId="5710544C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10; v = 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287EDBF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5C9BCA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5: h = 0; v = 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정지</w:t>
            </w:r>
          </w:p>
          <w:p w14:paraId="4757C47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D18C2A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6: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오</w:t>
            </w:r>
          </w:p>
          <w:p w14:paraId="09EF533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-10; v = 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3D58055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4D2132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7: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뒤왼</w:t>
            </w:r>
          </w:p>
          <w:p w14:paraId="3A35A79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10; v = -10;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376C3A5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E0691D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8: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</w:t>
            </w:r>
          </w:p>
          <w:p w14:paraId="6D16B3F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0; v = -10;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1B02B4B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1DAB95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9: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뒤오</w:t>
            </w:r>
          </w:p>
          <w:p w14:paraId="4F057D5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        h = -10; v = -10;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20A790E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76E131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}</w:t>
            </w:r>
          </w:p>
          <w:p w14:paraId="34DFC6F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07E057C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4495598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0981B6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조이스틱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GetDirection</w:t>
            </w:r>
          </w:p>
          <w:p w14:paraId="56613C2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GetDirection()</w:t>
            </w:r>
          </w:p>
          <w:p w14:paraId="6B4E75C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3C09D8B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 1 2 3 </w:t>
            </w:r>
          </w:p>
          <w:p w14:paraId="60CBDAF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 4 5 6 </w:t>
            </w:r>
          </w:p>
          <w:p w14:paraId="079B301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 7 8 9  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움직이게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</w:p>
          <w:p w14:paraId="678F877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84DB0A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)_x &lt; 4)         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왼</w:t>
            </w:r>
          </w:p>
          <w:p w14:paraId="277F0C9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5013352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&gt; 4 )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3;  }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</w:t>
            </w:r>
          </w:p>
          <w:p w14:paraId="0BEBF94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&lt; 4 )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9; }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</w:t>
            </w:r>
          </w:p>
          <w:p w14:paraId="76C620C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6;  } 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왼쪽으로만</w:t>
            </w:r>
          </w:p>
          <w:p w14:paraId="29E38CC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199C106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)_x &gt; 4)   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오</w:t>
            </w:r>
          </w:p>
          <w:p w14:paraId="132DE0B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62118C4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&gt; 4)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1; }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</w:t>
            </w:r>
          </w:p>
          <w:p w14:paraId="563FD03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&lt; 4)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7; }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</w:t>
            </w:r>
          </w:p>
          <w:p w14:paraId="6924C0CC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4; }  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오른쪽으로만</w:t>
            </w:r>
          </w:p>
          <w:p w14:paraId="42054FF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60DA7CB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</w:p>
          <w:p w14:paraId="38F06B1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7A48A0E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&gt; 4)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2; }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앞</w:t>
            </w:r>
          </w:p>
          <w:p w14:paraId="4F509D9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)_y &lt; 4)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8; }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뒤</w:t>
            </w:r>
          </w:p>
          <w:p w14:paraId="62B9CEF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5; }      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정지</w:t>
            </w:r>
          </w:p>
          <w:p w14:paraId="0D45CD4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49E0AD5A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4B67350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8D676B2" w14:textId="77777777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/>
                <w:color w:val="000000"/>
                <w:sz w:val="40"/>
                <w:szCs w:val="19"/>
              </w:rPr>
              <w:t>.</w:t>
            </w:r>
          </w:p>
          <w:p w14:paraId="7694470E" w14:textId="77777777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/>
                <w:color w:val="000000"/>
                <w:sz w:val="40"/>
                <w:szCs w:val="19"/>
              </w:rPr>
              <w:t>.</w:t>
            </w:r>
          </w:p>
          <w:p w14:paraId="3176CD5D" w14:textId="77777777" w:rsidR="00D749E7" w:rsidRP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돋움체" w:eastAsia="돋움체" w:cs="돋움체"/>
                <w:color w:val="000000"/>
                <w:sz w:val="40"/>
                <w:szCs w:val="19"/>
              </w:rPr>
            </w:pPr>
            <w:r w:rsidRPr="00D749E7">
              <w:rPr>
                <w:rFonts w:ascii="돋움체" w:eastAsia="돋움체" w:cs="돋움체" w:hint="eastAsia"/>
                <w:color w:val="000000"/>
                <w:sz w:val="40"/>
                <w:szCs w:val="19"/>
              </w:rPr>
              <w:t>.</w:t>
            </w:r>
          </w:p>
          <w:p w14:paraId="1271CFA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33757B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//ThirdPersonUserControl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FixedUpdate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변경</w:t>
            </w:r>
          </w:p>
          <w:p w14:paraId="6D2DB7F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FixedUpdate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0DF845F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08A0111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FBC26F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crouch = Input.GetKey(KeyCode.C);</w:t>
            </w:r>
          </w:p>
          <w:p w14:paraId="7030F2B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0DBDD2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calculate move direction to pass to character</w:t>
            </w:r>
          </w:p>
          <w:p w14:paraId="2DBFDB17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(m_Cam !=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14:paraId="3444C47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4D32E60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calculate camera relative direction to move:</w:t>
            </w:r>
          </w:p>
          <w:p w14:paraId="34AF3C4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m_CamForward = Vector3.Scale(m_Cam.forward,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Vector3(1, 0, 1)).normalized;</w:t>
            </w:r>
          </w:p>
          <w:p w14:paraId="41A7A62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m_Move = v * m_CamForward + h * m_Cam.right;</w:t>
            </w:r>
          </w:p>
          <w:p w14:paraId="579D77B6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4F0669A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</w:p>
          <w:p w14:paraId="440FA15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26ACEACF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we use world-relative directions in the case of no main camera</w:t>
            </w:r>
          </w:p>
          <w:p w14:paraId="52B8D22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m_Move = v * Vector3.forward + h * Vector3.right;</w:t>
            </w:r>
          </w:p>
          <w:p w14:paraId="1762080B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26DB4F7C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!MOBILE_INPUT</w:t>
            </w:r>
          </w:p>
          <w:p w14:paraId="46851872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walk speed multiplier</w:t>
            </w:r>
          </w:p>
          <w:p w14:paraId="7B07A36E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(Input.GetKey(KeyCode.LeftShift)) m_Move *= 0.5f;</w:t>
            </w:r>
          </w:p>
          <w:p w14:paraId="6F15A0E1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#endif</w:t>
            </w:r>
          </w:p>
          <w:p w14:paraId="2BC9C390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76602D7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pass all parameters to the character control script</w:t>
            </w:r>
          </w:p>
          <w:p w14:paraId="62BD63B4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m_Character.Move(m_Move, crouch, m_Jump);</w:t>
            </w:r>
          </w:p>
          <w:p w14:paraId="16A6EE33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m_Jump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1D0CCD0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0F226FB8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724A815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450F6FD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}</w:t>
            </w:r>
          </w:p>
          <w:p w14:paraId="011FF4B9" w14:textId="77777777" w:rsidR="00D749E7" w:rsidRDefault="00D749E7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275248BE" w14:textId="21901A3C" w:rsidR="000F5DA4" w:rsidRPr="00D749E7" w:rsidRDefault="000F5DA4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hAnsi="돋움체" w:cs="돋움체"/>
                <w:color w:val="000000"/>
                <w:sz w:val="19"/>
                <w:szCs w:val="19"/>
              </w:rPr>
            </w:pPr>
          </w:p>
        </w:tc>
      </w:tr>
    </w:tbl>
    <w:p w14:paraId="275248C0" w14:textId="5F703CE0" w:rsidR="00A36158" w:rsidRDefault="00A36158" w:rsidP="00477953">
      <w:pPr>
        <w:pStyle w:val="af7"/>
        <w:ind w:leftChars="0" w:left="760"/>
      </w:pPr>
    </w:p>
    <w:p w14:paraId="275248C2" w14:textId="2EE114EB" w:rsidR="008A56E1" w:rsidRDefault="008A56E1">
      <w:pPr>
        <w:spacing w:after="200"/>
      </w:pPr>
    </w:p>
    <w:p w14:paraId="0683067F" w14:textId="6E79DD30" w:rsidR="00D749E7" w:rsidRDefault="00D749E7" w:rsidP="00D749E7">
      <w:pPr>
        <w:spacing w:after="200"/>
        <w:jc w:val="center"/>
      </w:pPr>
      <w:r>
        <w:rPr>
          <w:noProof/>
        </w:rPr>
        <w:drawing>
          <wp:inline distT="0" distB="0" distL="0" distR="0" wp14:anchorId="36F8E874" wp14:editId="05FA8E66">
            <wp:extent cx="4038600" cy="3924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7325" w14:textId="1473F878" w:rsidR="00D749E7" w:rsidRDefault="00EE2077" w:rsidP="00D749E7">
      <w:pPr>
        <w:spacing w:after="200"/>
      </w:pPr>
      <w:r>
        <w:rPr>
          <w:rFonts w:hint="eastAsia"/>
        </w:rPr>
        <w:t>ThirdPersonUserControl</w:t>
      </w:r>
      <w:r>
        <w:t xml:space="preserve"> </w:t>
      </w:r>
      <w:r>
        <w:rPr>
          <w:rFonts w:hint="eastAsia"/>
        </w:rPr>
        <w:t>컴포넌트를</w:t>
      </w:r>
      <w:r>
        <w:rPr>
          <w:rFonts w:hint="eastAsia"/>
        </w:rPr>
        <w:t xml:space="preserve"> </w:t>
      </w:r>
      <w:r>
        <w:rPr>
          <w:rFonts w:hint="eastAsia"/>
        </w:rPr>
        <w:t>제거한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JoyStickReactor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t xml:space="preserve">ThirdPersonCharacter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연결해</w:t>
      </w:r>
      <w:r>
        <w:rPr>
          <w:rFonts w:hint="eastAsia"/>
        </w:rPr>
        <w:t xml:space="preserve">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움직이도록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7C98AAC4" w14:textId="77777777" w:rsidR="00D749E7" w:rsidRDefault="00D749E7">
      <w:pPr>
        <w:spacing w:after="200"/>
      </w:pPr>
      <w:r>
        <w:br w:type="page"/>
      </w:r>
    </w:p>
    <w:p w14:paraId="5E8CAE66" w14:textId="6B9CE20B" w:rsidR="00D749E7" w:rsidRDefault="00D749E7" w:rsidP="00D749E7">
      <w:pPr>
        <w:spacing w:after="200"/>
        <w:jc w:val="center"/>
      </w:pPr>
    </w:p>
    <w:p w14:paraId="275248C3" w14:textId="77777777" w:rsidR="00524147" w:rsidRDefault="008A56E1" w:rsidP="00A77674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고찰</w:t>
      </w:r>
    </w:p>
    <w:p w14:paraId="275248C5" w14:textId="516BF501" w:rsidR="00A77674" w:rsidRDefault="003277D9" w:rsidP="00A77674">
      <w:pPr>
        <w:pStyle w:val="af7"/>
        <w:ind w:leftChars="0" w:left="76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단독적인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과제라기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과제와</w:t>
      </w:r>
      <w:r>
        <w:rPr>
          <w:rFonts w:hint="eastAsia"/>
        </w:rPr>
        <w:t xml:space="preserve"> </w:t>
      </w:r>
      <w:r>
        <w:rPr>
          <w:rFonts w:hint="eastAsia"/>
        </w:rPr>
        <w:t>연계를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아직까지도</w:t>
      </w:r>
      <w:r>
        <w:rPr>
          <w:rFonts w:hint="eastAsia"/>
        </w:rPr>
        <w:t xml:space="preserve"> </w:t>
      </w:r>
      <w:r>
        <w:rPr>
          <w:rFonts w:hint="eastAsia"/>
        </w:rPr>
        <w:t>유니티</w:t>
      </w:r>
      <w:r>
        <w:rPr>
          <w:rFonts w:hint="eastAsia"/>
        </w:rPr>
        <w:t xml:space="preserve"> </w:t>
      </w:r>
      <w:r>
        <w:rPr>
          <w:rFonts w:hint="eastAsia"/>
        </w:rPr>
        <w:t>사용법이</w:t>
      </w:r>
      <w:r>
        <w:rPr>
          <w:rFonts w:hint="eastAsia"/>
        </w:rPr>
        <w:t xml:space="preserve"> </w:t>
      </w:r>
      <w:r>
        <w:rPr>
          <w:rFonts w:hint="eastAsia"/>
        </w:rPr>
        <w:t>익숙지</w:t>
      </w:r>
      <w:r>
        <w:rPr>
          <w:rFonts w:hint="eastAsia"/>
        </w:rPr>
        <w:t xml:space="preserve"> </w:t>
      </w:r>
      <w:r>
        <w:rPr>
          <w:rFonts w:hint="eastAsia"/>
        </w:rPr>
        <w:t>않았기에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과제들</w:t>
      </w:r>
      <w:r>
        <w:rPr>
          <w:rFonts w:hint="eastAsia"/>
        </w:rPr>
        <w:t xml:space="preserve"> </w:t>
      </w:r>
      <w:r>
        <w:rPr>
          <w:rFonts w:hint="eastAsia"/>
        </w:rPr>
        <w:t>보다도</w:t>
      </w:r>
      <w:r>
        <w:rPr>
          <w:rFonts w:hint="eastAsia"/>
        </w:rPr>
        <w:t xml:space="preserve"> </w:t>
      </w:r>
      <w:r>
        <w:rPr>
          <w:rFonts w:hint="eastAsia"/>
        </w:rPr>
        <w:t>해결하는데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  <w:r>
        <w:t xml:space="preserve"> </w:t>
      </w:r>
      <w:r>
        <w:t>ThirdPersonCharacter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움직임과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조이스틱의</w:t>
      </w:r>
      <w:r>
        <w:rPr>
          <w:rFonts w:hint="eastAsia"/>
        </w:rPr>
        <w:t xml:space="preserve"> </w:t>
      </w:r>
      <w:r>
        <w:rPr>
          <w:rFonts w:hint="eastAsia"/>
        </w:rPr>
        <w:t>움직임</w:t>
      </w:r>
      <w:r>
        <w:rPr>
          <w:rFonts w:hint="eastAsia"/>
        </w:rPr>
        <w:t xml:space="preserve"> </w:t>
      </w:r>
      <w:r>
        <w:rPr>
          <w:rFonts w:hint="eastAsia"/>
        </w:rPr>
        <w:t>각기는</w:t>
      </w:r>
      <w:r>
        <w:rPr>
          <w:rFonts w:hint="eastAsia"/>
        </w:rPr>
        <w:t xml:space="preserve"> </w:t>
      </w:r>
      <w:r>
        <w:rPr>
          <w:rFonts w:hint="eastAsia"/>
        </w:rPr>
        <w:t>제어할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잇는데</w:t>
      </w:r>
      <w:r>
        <w:rPr>
          <w:rFonts w:hint="eastAsia"/>
        </w:rPr>
        <w:t xml:space="preserve"> </w:t>
      </w:r>
      <w:r>
        <w:rPr>
          <w:rFonts w:hint="eastAsia"/>
        </w:rPr>
        <w:t>힘듦이</w:t>
      </w:r>
      <w:r>
        <w:rPr>
          <w:rFonts w:hint="eastAsia"/>
        </w:rPr>
        <w:t xml:space="preserve"> </w:t>
      </w:r>
      <w:r>
        <w:rPr>
          <w:rFonts w:hint="eastAsia"/>
        </w:rPr>
        <w:t>많았다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차근차근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뜯어보고</w:t>
      </w:r>
      <w:r>
        <w:rPr>
          <w:rFonts w:hint="eastAsia"/>
        </w:rPr>
        <w:t xml:space="preserve"> </w:t>
      </w:r>
      <w:r>
        <w:rPr>
          <w:rFonts w:hint="eastAsia"/>
        </w:rPr>
        <w:t>해결하니</w:t>
      </w:r>
      <w:r>
        <w:rPr>
          <w:rFonts w:hint="eastAsia"/>
        </w:rPr>
        <w:t xml:space="preserve"> </w:t>
      </w:r>
      <w:r>
        <w:rPr>
          <w:rFonts w:hint="eastAsia"/>
        </w:rPr>
        <w:t>언젠가는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해결되었다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단독적인</w:t>
      </w:r>
      <w:r>
        <w:rPr>
          <w:rFonts w:hint="eastAsia"/>
        </w:rPr>
        <w:t xml:space="preserve"> </w:t>
      </w:r>
      <w:r>
        <w:rPr>
          <w:rFonts w:hint="eastAsia"/>
        </w:rPr>
        <w:t>문제보다는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연계된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터인데</w:t>
      </w:r>
      <w:r>
        <w:rPr>
          <w:rFonts w:hint="eastAsia"/>
        </w:rPr>
        <w:t xml:space="preserve">  </w:t>
      </w:r>
      <w:r>
        <w:rPr>
          <w:rFonts w:hint="eastAsia"/>
        </w:rPr>
        <w:t>차분히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나가야겠다</w:t>
      </w:r>
      <w:r>
        <w:rPr>
          <w:rFonts w:hint="eastAsia"/>
        </w:rPr>
        <w:t>.</w:t>
      </w:r>
    </w:p>
    <w:sectPr w:rsidR="00A77674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B9C4B" w14:textId="77777777" w:rsidR="00010E4D" w:rsidRDefault="00010E4D">
      <w:pPr>
        <w:spacing w:after="0" w:line="240" w:lineRule="auto"/>
      </w:pPr>
      <w:r>
        <w:separator/>
      </w:r>
    </w:p>
  </w:endnote>
  <w:endnote w:type="continuationSeparator" w:id="0">
    <w:p w14:paraId="01268E13" w14:textId="77777777" w:rsidR="00010E4D" w:rsidRDefault="0001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248D2" w14:textId="77777777" w:rsidR="00430655" w:rsidRDefault="006B51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75248D5" wp14:editId="275248D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1" w14:textId="49C1CBAF" w:rsidR="00430655" w:rsidRDefault="00010E4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조이스틱</w:t>
                              </w:r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75248D5"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14:paraId="275248F1" w14:textId="49C1CBAF" w:rsidR="00430655" w:rsidRDefault="00010E4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조이스틱</w:t>
                        </w:r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75248D7" wp14:editId="275248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0AEDDC9B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75248D9" wp14:editId="275248DA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2" w14:textId="51F97E54"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77D9" w:rsidRPr="003277D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75248D9"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14:paraId="275248F2" w14:textId="51F97E54"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77D9" w:rsidRPr="003277D9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248D3" w14:textId="77777777" w:rsidR="00430655" w:rsidRDefault="006B514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75248DB" wp14:editId="275248DC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3" w14:textId="33C0D9DB" w:rsidR="00430655" w:rsidRDefault="00010E4D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조이스틱</w:t>
                              </w:r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C16BE6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75248DB"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14:paraId="275248F3" w14:textId="33C0D9DB" w:rsidR="00430655" w:rsidRDefault="00010E4D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조이스틱</w:t>
                        </w:r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C16BE6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5248DD" wp14:editId="275248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9256FE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5248DF" wp14:editId="275248E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4" w14:textId="497D9B65"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277D9" w:rsidRPr="003277D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75248DF"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14:paraId="275248F4" w14:textId="497D9B65"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277D9" w:rsidRPr="003277D9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275248D4" w14:textId="77777777" w:rsidR="00430655" w:rsidRDefault="0043065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27984" w14:textId="77777777" w:rsidR="00010E4D" w:rsidRDefault="00010E4D">
      <w:pPr>
        <w:spacing w:after="0" w:line="240" w:lineRule="auto"/>
      </w:pPr>
      <w:r>
        <w:separator/>
      </w:r>
    </w:p>
  </w:footnote>
  <w:footnote w:type="continuationSeparator" w:id="0">
    <w:p w14:paraId="3246C2B8" w14:textId="77777777" w:rsidR="00010E4D" w:rsidRDefault="0001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393037E1"/>
    <w:multiLevelType w:val="hybridMultilevel"/>
    <w:tmpl w:val="07209DDE"/>
    <w:lvl w:ilvl="0" w:tplc="41B08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867AED"/>
    <w:multiLevelType w:val="hybridMultilevel"/>
    <w:tmpl w:val="75C815B8"/>
    <w:lvl w:ilvl="0" w:tplc="DB946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A1"/>
    <w:rsid w:val="00010E4D"/>
    <w:rsid w:val="00024D6B"/>
    <w:rsid w:val="000D3C70"/>
    <w:rsid w:val="000F5DA4"/>
    <w:rsid w:val="001941B8"/>
    <w:rsid w:val="00246124"/>
    <w:rsid w:val="00252629"/>
    <w:rsid w:val="002D7B7F"/>
    <w:rsid w:val="00322C4B"/>
    <w:rsid w:val="003277D9"/>
    <w:rsid w:val="003664B1"/>
    <w:rsid w:val="00380D99"/>
    <w:rsid w:val="003A1E07"/>
    <w:rsid w:val="003F6BCB"/>
    <w:rsid w:val="003F7B95"/>
    <w:rsid w:val="00430655"/>
    <w:rsid w:val="00477953"/>
    <w:rsid w:val="004A2447"/>
    <w:rsid w:val="00524147"/>
    <w:rsid w:val="00575A39"/>
    <w:rsid w:val="005D3A41"/>
    <w:rsid w:val="005F4A5C"/>
    <w:rsid w:val="006B2401"/>
    <w:rsid w:val="006B5145"/>
    <w:rsid w:val="006D36D3"/>
    <w:rsid w:val="00770D33"/>
    <w:rsid w:val="0080781F"/>
    <w:rsid w:val="008A56E1"/>
    <w:rsid w:val="008D021A"/>
    <w:rsid w:val="008D7289"/>
    <w:rsid w:val="00907EB1"/>
    <w:rsid w:val="00924DD0"/>
    <w:rsid w:val="009E01FB"/>
    <w:rsid w:val="009E317E"/>
    <w:rsid w:val="00A27EC2"/>
    <w:rsid w:val="00A36158"/>
    <w:rsid w:val="00A57B50"/>
    <w:rsid w:val="00A77674"/>
    <w:rsid w:val="00AB59B7"/>
    <w:rsid w:val="00C16BE6"/>
    <w:rsid w:val="00C31BBA"/>
    <w:rsid w:val="00CD4999"/>
    <w:rsid w:val="00D00EF1"/>
    <w:rsid w:val="00D22FCC"/>
    <w:rsid w:val="00D30443"/>
    <w:rsid w:val="00D47B14"/>
    <w:rsid w:val="00D749E7"/>
    <w:rsid w:val="00D90D4A"/>
    <w:rsid w:val="00DB3C3E"/>
    <w:rsid w:val="00DF7E73"/>
    <w:rsid w:val="00E46A56"/>
    <w:rsid w:val="00EA04A7"/>
    <w:rsid w:val="00ED4D41"/>
    <w:rsid w:val="00EE2077"/>
    <w:rsid w:val="00EE5BE7"/>
    <w:rsid w:val="00F028CC"/>
    <w:rsid w:val="00F35DA1"/>
    <w:rsid w:val="00F4233B"/>
    <w:rsid w:val="00FC776A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489E"/>
  <w15:docId w15:val="{6700694F-5C74-456D-AF0E-015EA459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o\AppData\Roaming\Microsoft\Templates\&#48372;&#44256;&#49436;(&#44512;&#54805;%20&#53580;&#4756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3조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4EEE6-CC15-4212-B7BE-8270F72C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112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수위 센서 실습</vt:lpstr>
      <vt:lpstr/>
    </vt:vector>
  </TitlesOfParts>
  <Company>교수 : 김상연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조이스틱 실습</dc:title>
  <dc:subject>지능형 인터페이스</dc:subject>
  <dc:creator>김영규</dc:creator>
  <cp:keywords/>
  <dc:description/>
  <cp:lastModifiedBy>Windows 사용자</cp:lastModifiedBy>
  <cp:revision>38</cp:revision>
  <dcterms:created xsi:type="dcterms:W3CDTF">2018-04-15T13:00:00Z</dcterms:created>
  <dcterms:modified xsi:type="dcterms:W3CDTF">2018-05-27T23:25:00Z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