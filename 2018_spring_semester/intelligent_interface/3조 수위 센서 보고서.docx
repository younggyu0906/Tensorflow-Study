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655" w:rsidRDefault="00D712C8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6B5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 xmlns:cx1="http://schemas.microsoft.com/office/drawing/2015/9/8/chartex" xmlns:w16se="http://schemas.microsoft.com/office/word/2015/wordml/symex" xmlns:w15="http://schemas.microsoft.com/office/word/2012/wordml" xmlns:cx="http://schemas.microsoft.com/office/drawing/2014/chartex">
                <w:pict>
                  <v:roundrect w14:anchorId="7F28B9E3" id="도형 622" o:spid="_x0000_s1026" style="position:absolute;left:0;text-align:left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6B5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37"/>
                                </w:tblGrid>
                                <w:tr w:rsidR="00F35DA1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430655" w:rsidRDefault="00430655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F35DA1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430655" w:rsidRDefault="00D712C8" w:rsidP="002D7B7F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D00EF1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수위</w:t>
                                          </w:r>
                                          <w:r w:rsidR="00D00EF1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D00EF1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센서</w:t>
                                          </w:r>
                                          <w:r w:rsidR="002D7B7F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2D7B7F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실</w:t>
                                          </w:r>
                                          <w:r w:rsidR="002D7B7F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습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F35DA1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430655" w:rsidRDefault="00430655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F35DA1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430655" w:rsidRDefault="00D712C8" w:rsidP="00F35DA1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F35DA1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지</w:t>
                                          </w:r>
                                          <w:r w:rsidR="00F35DA1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능형</w:t>
                                          </w:r>
                                          <w:r w:rsidR="00F35DA1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 w:rsidR="00F35DA1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인</w:t>
                                          </w:r>
                                          <w:r w:rsidR="00F35DA1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터페이</w:t>
                                          </w:r>
                                          <w:r w:rsidR="00F35DA1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스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430655" w:rsidRDefault="00430655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37"/>
                          </w:tblGrid>
                          <w:tr w:rsidR="00F35DA1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430655" w:rsidRDefault="00430655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F35DA1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430655" w:rsidRDefault="00D712C8" w:rsidP="002D7B7F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00EF1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수위</w:t>
                                    </w:r>
                                    <w:r w:rsidR="00D00EF1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D00EF1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센서</w:t>
                                    </w:r>
                                    <w:r w:rsidR="002D7B7F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2D7B7F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실</w:t>
                                    </w:r>
                                    <w:r w:rsidR="002D7B7F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습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F35DA1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430655" w:rsidRDefault="00430655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F35DA1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430655" w:rsidRDefault="00D712C8" w:rsidP="00F35DA1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35DA1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지</w:t>
                                    </w:r>
                                    <w:r w:rsidR="00F35DA1">
                                      <w:rPr>
                                        <w:sz w:val="36"/>
                                        <w:szCs w:val="36"/>
                                      </w:rPr>
                                      <w:t>능형</w:t>
                                    </w:r>
                                    <w:r w:rsidR="00F35DA1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F35DA1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인</w:t>
                                    </w:r>
                                    <w:r w:rsidR="00F35DA1">
                                      <w:rPr>
                                        <w:sz w:val="36"/>
                                        <w:szCs w:val="36"/>
                                      </w:rPr>
                                      <w:t>터페이</w:t>
                                    </w:r>
                                    <w:r w:rsidR="00F35DA1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스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430655" w:rsidRDefault="0043065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6B5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430655" w:rsidRPr="00F35DA1" w:rsidRDefault="00D712C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F35DA1" w:rsidRPr="00F35DA1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</w:rPr>
                                      <w:t>교</w:t>
                                    </w:r>
                                    <w:r w:rsidR="00F35DA1" w:rsidRPr="00F35DA1">
                                      <w:rPr>
                                        <w:b/>
                                        <w:bCs/>
                                        <w:caps/>
                                      </w:rPr>
                                      <w:t>수</w:t>
                                    </w:r>
                                    <w:r w:rsidR="00F35DA1" w:rsidRPr="00F35DA1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</w:rPr>
                                      <w:t xml:space="preserve"> </w:t>
                                    </w:r>
                                    <w:r w:rsidR="00F35DA1" w:rsidRPr="00F35DA1">
                                      <w:rPr>
                                        <w:b/>
                                        <w:bCs/>
                                        <w:caps/>
                                      </w:rPr>
                                      <w:t>:</w:t>
                                    </w:r>
                                    <w:proofErr w:type="gramEnd"/>
                                    <w:r w:rsidR="00F35DA1" w:rsidRPr="00F35DA1">
                                      <w:rPr>
                                        <w:b/>
                                        <w:bCs/>
                                        <w:caps/>
                                      </w:rPr>
                                      <w:t xml:space="preserve"> </w:t>
                                    </w:r>
                                    <w:r w:rsidR="00F35DA1" w:rsidRPr="00F35DA1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</w:rPr>
                                      <w:t>김</w:t>
                                    </w:r>
                                    <w:r w:rsidR="00F35DA1" w:rsidRPr="00F35DA1">
                                      <w:rPr>
                                        <w:b/>
                                        <w:bCs/>
                                        <w:caps/>
                                      </w:rPr>
                                      <w:t>상연</w:t>
                                    </w:r>
                                  </w:sdtContent>
                                </w:sdt>
                              </w:p>
                              <w:p w:rsidR="00430655" w:rsidRDefault="00430655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430655" w:rsidRDefault="00D712C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2D7B7F">
                                      <w:t>3</w:t>
                                    </w:r>
                                    <w:r w:rsidR="00F35DA1">
                                      <w:rPr>
                                        <w:rFonts w:hint="eastAsia"/>
                                      </w:rPr>
                                      <w:t>조</w:t>
                                    </w:r>
                                  </w:sdtContent>
                                </w:sdt>
                              </w:p>
                              <w:p w:rsidR="00430655" w:rsidRDefault="00F35DA1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  <w:lang w:val="ko-KR"/>
                                  </w:rPr>
                                  <w:t>조</w:t>
                                </w:r>
                                <w:r>
                                  <w:rPr>
                                    <w:lang w:val="ko-KR"/>
                                  </w:rPr>
                                  <w:t>장</w:t>
                                </w:r>
                                <w:r>
                                  <w:rPr>
                                    <w:rFonts w:hint="eastAsia"/>
                                    <w:lang w:val="ko-KR"/>
                                  </w:rPr>
                                  <w:t xml:space="preserve"> </w:t>
                                </w:r>
                                <w:r w:rsidR="006B5145">
                                  <w:rPr>
                                    <w:lang w:val="ko-KR"/>
                                  </w:rPr>
                                  <w:t>:</w:t>
                                </w:r>
                                <w:proofErr w:type="gramEnd"/>
                                <w:r w:rsidR="006B5145">
                                  <w:rPr>
                                    <w:lang w:val="ko-KR"/>
                                  </w:rPr>
                                  <w:t xml:space="preserve">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D7B7F">
                                      <w:rPr>
                                        <w:rFonts w:hint="eastAsia"/>
                                      </w:rPr>
                                      <w:t>김</w:t>
                                    </w:r>
                                    <w:r w:rsidR="002D7B7F">
                                      <w:t>영규</w:t>
                                    </w:r>
                                  </w:sdtContent>
                                </w:sdt>
                              </w:p>
                              <w:p w:rsidR="00F35DA1" w:rsidRDefault="00F35DA1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팀</w:t>
                                </w:r>
                                <w:r>
                                  <w:t>원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: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 w:rsidR="002D7B7F">
                                  <w:rPr>
                                    <w:rFonts w:hint="eastAsia"/>
                                  </w:rPr>
                                  <w:t>이</w:t>
                                </w:r>
                                <w:r w:rsidR="002D7B7F">
                                  <w:t>재영</w:t>
                                </w:r>
                              </w:p>
                              <w:p w:rsidR="00F35DA1" w:rsidRDefault="00F35DA1" w:rsidP="002D7B7F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팀</w:t>
                                </w:r>
                                <w:r>
                                  <w:t>원</w:t>
                                </w:r>
                                <w:r w:rsidR="002D7B7F">
                                  <w:rPr>
                                    <w:rFonts w:hint="eastAsia"/>
                                  </w:rPr>
                                  <w:t xml:space="preserve"> :</w:t>
                                </w:r>
                                <w:proofErr w:type="gramEnd"/>
                                <w:r w:rsidR="002D7B7F"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 w:rsidR="002D7B7F">
                                  <w:rPr>
                                    <w:rFonts w:hint="eastAsia"/>
                                  </w:rPr>
                                  <w:t>여</w:t>
                                </w:r>
                                <w:r w:rsidR="002D7B7F">
                                  <w:t>창민</w:t>
                                </w:r>
                              </w:p>
                              <w:p w:rsidR="00F35DA1" w:rsidRDefault="00F35DA1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430655" w:rsidRPr="00F35DA1" w:rsidRDefault="006B2401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roofErr w:type="gramStart"/>
                              <w:r w:rsidR="00F35DA1" w:rsidRPr="00F35DA1">
                                <w:rPr>
                                  <w:rFonts w:hint="eastAsia"/>
                                  <w:b/>
                                  <w:bCs/>
                                  <w:caps/>
                                </w:rPr>
                                <w:t>교</w:t>
                              </w:r>
                              <w:r w:rsidR="00F35DA1" w:rsidRPr="00F35DA1">
                                <w:rPr>
                                  <w:b/>
                                  <w:bCs/>
                                  <w:caps/>
                                </w:rPr>
                                <w:t>수</w:t>
                              </w:r>
                              <w:r w:rsidR="00F35DA1" w:rsidRPr="00F35DA1">
                                <w:rPr>
                                  <w:rFonts w:hint="eastAsia"/>
                                  <w:b/>
                                  <w:bCs/>
                                  <w:caps/>
                                </w:rPr>
                                <w:t xml:space="preserve"> </w:t>
                              </w:r>
                              <w:r w:rsidR="00F35DA1" w:rsidRPr="00F35DA1">
                                <w:rPr>
                                  <w:b/>
                                  <w:bCs/>
                                  <w:caps/>
                                </w:rPr>
                                <w:t>:</w:t>
                              </w:r>
                              <w:proofErr w:type="gramEnd"/>
                              <w:r w:rsidR="00F35DA1" w:rsidRPr="00F35DA1">
                                <w:rPr>
                                  <w:b/>
                                  <w:bCs/>
                                  <w:caps/>
                                </w:rPr>
                                <w:t xml:space="preserve"> </w:t>
                              </w:r>
                              <w:r w:rsidR="00F35DA1" w:rsidRPr="00F35DA1">
                                <w:rPr>
                                  <w:rFonts w:hint="eastAsia"/>
                                  <w:b/>
                                  <w:bCs/>
                                  <w:caps/>
                                </w:rPr>
                                <w:t>김</w:t>
                              </w:r>
                              <w:r w:rsidR="00F35DA1" w:rsidRPr="00F35DA1">
                                <w:rPr>
                                  <w:b/>
                                  <w:bCs/>
                                  <w:caps/>
                                </w:rPr>
                                <w:t>상연</w:t>
                              </w:r>
                            </w:sdtContent>
                          </w:sdt>
                        </w:p>
                        <w:p w:rsidR="00430655" w:rsidRDefault="00430655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430655" w:rsidRDefault="006B2401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D7B7F">
                                <w:t>3</w:t>
                              </w:r>
                              <w:r w:rsidR="00F35DA1">
                                <w:rPr>
                                  <w:rFonts w:hint="eastAsia"/>
                                </w:rPr>
                                <w:t>조</w:t>
                              </w:r>
                            </w:sdtContent>
                          </w:sdt>
                        </w:p>
                        <w:p w:rsidR="00430655" w:rsidRDefault="00F35DA1">
                          <w:pPr>
                            <w:pStyle w:val="af0"/>
                            <w:spacing w:line="276" w:lineRule="auto"/>
                            <w:jc w:val="center"/>
                          </w:pPr>
                          <w:proofErr w:type="gramStart"/>
                          <w:r>
                            <w:rPr>
                              <w:rFonts w:hint="eastAsia"/>
                              <w:lang w:val="ko-KR"/>
                            </w:rPr>
                            <w:t>조</w:t>
                          </w:r>
                          <w:r>
                            <w:rPr>
                              <w:lang w:val="ko-KR"/>
                            </w:rPr>
                            <w:t>장</w:t>
                          </w:r>
                          <w:r>
                            <w:rPr>
                              <w:rFonts w:hint="eastAsia"/>
                              <w:lang w:val="ko-KR"/>
                            </w:rPr>
                            <w:t xml:space="preserve"> </w:t>
                          </w:r>
                          <w:r w:rsidR="006B5145">
                            <w:rPr>
                              <w:lang w:val="ko-KR"/>
                            </w:rPr>
                            <w:t>:</w:t>
                          </w:r>
                          <w:proofErr w:type="gramEnd"/>
                          <w:r w:rsidR="006B5145">
                            <w:rPr>
                              <w:lang w:val="ko-KR"/>
                            </w:rPr>
                            <w:t xml:space="preserve">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D7B7F">
                                <w:rPr>
                                  <w:rFonts w:hint="eastAsia"/>
                                </w:rPr>
                                <w:t>김</w:t>
                              </w:r>
                              <w:r w:rsidR="002D7B7F">
                                <w:t>영규</w:t>
                              </w:r>
                            </w:sdtContent>
                          </w:sdt>
                        </w:p>
                        <w:p w:rsidR="00F35DA1" w:rsidRDefault="00F35DA1">
                          <w:pPr>
                            <w:pStyle w:val="af0"/>
                            <w:spacing w:line="276" w:lineRule="auto"/>
                            <w:jc w:val="center"/>
                          </w:pPr>
                          <w:proofErr w:type="gramStart"/>
                          <w:r>
                            <w:rPr>
                              <w:rFonts w:hint="eastAsia"/>
                            </w:rPr>
                            <w:t>팀</w:t>
                          </w:r>
                          <w:r>
                            <w:t>원</w:t>
                          </w:r>
                          <w:r>
                            <w:rPr>
                              <w:rFonts w:hint="eastAsia"/>
                            </w:rPr>
                            <w:t xml:space="preserve"> :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 w:rsidR="002D7B7F">
                            <w:rPr>
                              <w:rFonts w:hint="eastAsia"/>
                            </w:rPr>
                            <w:t>이</w:t>
                          </w:r>
                          <w:r w:rsidR="002D7B7F">
                            <w:t>재영</w:t>
                          </w:r>
                        </w:p>
                        <w:p w:rsidR="00F35DA1" w:rsidRDefault="00F35DA1" w:rsidP="002D7B7F">
                          <w:pPr>
                            <w:pStyle w:val="af0"/>
                            <w:spacing w:line="276" w:lineRule="auto"/>
                            <w:jc w:val="center"/>
                          </w:pPr>
                          <w:proofErr w:type="gramStart"/>
                          <w:r>
                            <w:rPr>
                              <w:rFonts w:hint="eastAsia"/>
                            </w:rPr>
                            <w:t>팀</w:t>
                          </w:r>
                          <w:r>
                            <w:t>원</w:t>
                          </w:r>
                          <w:r w:rsidR="002D7B7F">
                            <w:rPr>
                              <w:rFonts w:hint="eastAsia"/>
                            </w:rPr>
                            <w:t xml:space="preserve"> :</w:t>
                          </w:r>
                          <w:proofErr w:type="gramEnd"/>
                          <w:r w:rsidR="002D7B7F">
                            <w:rPr>
                              <w:rFonts w:hint="eastAsia"/>
                            </w:rPr>
                            <w:t xml:space="preserve"> </w:t>
                          </w:r>
                          <w:r w:rsidR="002D7B7F">
                            <w:rPr>
                              <w:rFonts w:hint="eastAsia"/>
                            </w:rPr>
                            <w:t>여</w:t>
                          </w:r>
                          <w:r w:rsidR="002D7B7F">
                            <w:t>창민</w:t>
                          </w:r>
                        </w:p>
                        <w:p w:rsidR="00F35DA1" w:rsidRDefault="00F35DA1">
                          <w:pPr>
                            <w:pStyle w:val="af0"/>
                            <w:spacing w:line="276" w:lineRule="auto"/>
                            <w:jc w:val="center"/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6B5145">
            <w:br w:type="page"/>
          </w:r>
        </w:sdtContent>
      </w:sdt>
    </w:p>
    <w:p w:rsidR="00430655" w:rsidRDefault="00D712C8">
      <w:pPr>
        <w:pStyle w:val="a4"/>
        <w:rPr>
          <w:smallCaps w:val="0"/>
        </w:rPr>
      </w:pPr>
      <w:sdt>
        <w:sdtPr>
          <w:rPr>
            <w:rFonts w:hint="eastAsia"/>
            <w:smallCaps w:val="0"/>
          </w:rPr>
          <w:alias w:val="제목"/>
          <w:tag w:val="제목"/>
          <w:id w:val="11808329"/>
          <w:placeholder>
            <w:docPart w:val="3F945765157541CFBF410CE20634B80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00EF1">
            <w:rPr>
              <w:rFonts w:hint="eastAsia"/>
              <w:smallCaps w:val="0"/>
            </w:rPr>
            <w:t>수위</w:t>
          </w:r>
          <w:r w:rsidR="00D00EF1">
            <w:rPr>
              <w:rFonts w:hint="eastAsia"/>
              <w:smallCaps w:val="0"/>
            </w:rPr>
            <w:t xml:space="preserve"> </w:t>
          </w:r>
          <w:r w:rsidR="00D00EF1">
            <w:rPr>
              <w:rFonts w:hint="eastAsia"/>
              <w:smallCaps w:val="0"/>
            </w:rPr>
            <w:t>센서</w:t>
          </w:r>
          <w:r w:rsidR="00D00EF1">
            <w:rPr>
              <w:rFonts w:hint="eastAsia"/>
              <w:smallCaps w:val="0"/>
            </w:rPr>
            <w:t xml:space="preserve"> </w:t>
          </w:r>
          <w:r w:rsidR="00D00EF1">
            <w:rPr>
              <w:rFonts w:hint="eastAsia"/>
              <w:smallCaps w:val="0"/>
            </w:rPr>
            <w:t>실습</w:t>
          </w:r>
        </w:sdtContent>
      </w:sdt>
    </w:p>
    <w:p w:rsidR="00430655" w:rsidRDefault="00D712C8">
      <w:pPr>
        <w:pStyle w:val="a5"/>
      </w:pPr>
      <w:sdt>
        <w:sdtPr>
          <w:alias w:val="부제"/>
          <w:tag w:val="부제"/>
          <w:id w:val="11808339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F35DA1">
            <w:t>지능형</w:t>
          </w:r>
          <w:r w:rsidR="00F35DA1">
            <w:t xml:space="preserve"> </w:t>
          </w:r>
          <w:r w:rsidR="00F35DA1">
            <w:t>인터페이스</w:t>
          </w:r>
        </w:sdtContent>
      </w:sdt>
    </w:p>
    <w:p w:rsidR="00430655" w:rsidRDefault="00F35DA1" w:rsidP="00F35DA1">
      <w:pPr>
        <w:pStyle w:val="af7"/>
        <w:numPr>
          <w:ilvl w:val="0"/>
          <w:numId w:val="11"/>
        </w:numPr>
        <w:ind w:leftChars="0"/>
      </w:pPr>
      <w:r>
        <w:rPr>
          <w:rFonts w:hint="eastAsia"/>
        </w:rPr>
        <w:t>과제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F35DA1" w:rsidRDefault="00F35DA1" w:rsidP="00F35DA1">
      <w:pPr>
        <w:pStyle w:val="af7"/>
        <w:numPr>
          <w:ilvl w:val="0"/>
          <w:numId w:val="11"/>
        </w:numPr>
        <w:ind w:leftChars="0"/>
      </w:pPr>
      <w:r>
        <w:rPr>
          <w:rFonts w:hint="eastAsia"/>
        </w:rPr>
        <w:t>스크립트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>(</w:t>
      </w:r>
      <w:r>
        <w:rPr>
          <w:rFonts w:hint="eastAsia"/>
        </w:rPr>
        <w:t>주석</w:t>
      </w:r>
      <w:r>
        <w:rPr>
          <w:rFonts w:hint="eastAsia"/>
        </w:rPr>
        <w:t xml:space="preserve"> </w:t>
      </w:r>
      <w:r>
        <w:rPr>
          <w:rFonts w:hint="eastAsia"/>
        </w:rPr>
        <w:t>포함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)</w:t>
      </w:r>
    </w:p>
    <w:p w:rsidR="00F35DA1" w:rsidRDefault="00F35DA1" w:rsidP="00F35DA1">
      <w:pPr>
        <w:pStyle w:val="af7"/>
        <w:numPr>
          <w:ilvl w:val="0"/>
          <w:numId w:val="11"/>
        </w:numPr>
        <w:ind w:leftChars="0"/>
      </w:pPr>
      <w:r>
        <w:rPr>
          <w:rFonts w:hint="eastAsia"/>
        </w:rPr>
        <w:t>고찰</w:t>
      </w:r>
    </w:p>
    <w:p w:rsidR="002D7B7F" w:rsidRDefault="00F35DA1" w:rsidP="002D7B7F">
      <w:pPr>
        <w:pStyle w:val="af7"/>
        <w:numPr>
          <w:ilvl w:val="0"/>
          <w:numId w:val="11"/>
        </w:numPr>
        <w:ind w:leftChars="0"/>
      </w:pPr>
      <w:r>
        <w:rPr>
          <w:rFonts w:hint="eastAsia"/>
        </w:rPr>
        <w:t>구동</w:t>
      </w:r>
      <w:r>
        <w:rPr>
          <w:rFonts w:hint="eastAsia"/>
        </w:rPr>
        <w:t xml:space="preserve"> </w:t>
      </w: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 w:rsidR="002D7B7F">
        <w:rPr>
          <w:rFonts w:hint="eastAsia"/>
        </w:rPr>
        <w:t>첨</w:t>
      </w:r>
    </w:p>
    <w:p w:rsidR="002D7B7F" w:rsidRDefault="002D7B7F">
      <w:pPr>
        <w:spacing w:after="200"/>
      </w:pPr>
      <w:r>
        <w:br w:type="page"/>
      </w:r>
    </w:p>
    <w:p w:rsidR="00D00EF1" w:rsidRDefault="002D7B7F" w:rsidP="00D00EF1">
      <w:pPr>
        <w:pStyle w:val="af7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>과제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9E317E" w:rsidRDefault="00D00EF1" w:rsidP="009E317E">
      <w:pPr>
        <w:ind w:left="400" w:firstLineChars="100" w:firstLine="220"/>
      </w:pPr>
      <w:r>
        <w:rPr>
          <w:rFonts w:hint="eastAsia"/>
        </w:rPr>
        <w:t xml:space="preserve">Flame </w:t>
      </w:r>
      <w:r>
        <w:rPr>
          <w:rFonts w:hint="eastAsia"/>
        </w:rPr>
        <w:t>센서</w:t>
      </w:r>
      <w:r>
        <w:rPr>
          <w:rFonts w:hint="eastAsia"/>
        </w:rPr>
        <w:t xml:space="preserve"> </w:t>
      </w:r>
      <w:r>
        <w:rPr>
          <w:rFonts w:hint="eastAsia"/>
        </w:rPr>
        <w:t>실습을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수위</w:t>
      </w:r>
      <w:r>
        <w:rPr>
          <w:rFonts w:hint="eastAsia"/>
        </w:rPr>
        <w:t xml:space="preserve"> </w:t>
      </w:r>
      <w:r>
        <w:rPr>
          <w:rFonts w:hint="eastAsia"/>
        </w:rPr>
        <w:t>센서의</w:t>
      </w:r>
      <w:r>
        <w:rPr>
          <w:rFonts w:hint="eastAsia"/>
        </w:rPr>
        <w:t xml:space="preserve"> 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유니티에서의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동작을</w:t>
      </w:r>
      <w:r>
        <w:rPr>
          <w:rFonts w:hint="eastAsia"/>
        </w:rPr>
        <w:t xml:space="preserve"> </w:t>
      </w:r>
      <w:r>
        <w:rPr>
          <w:rFonts w:hint="eastAsia"/>
        </w:rPr>
        <w:t>구현하는</w:t>
      </w:r>
      <w:r>
        <w:rPr>
          <w:rFonts w:hint="eastAsia"/>
        </w:rPr>
        <w:t xml:space="preserve"> </w:t>
      </w:r>
      <w:r>
        <w:rPr>
          <w:rFonts w:hint="eastAsia"/>
        </w:rPr>
        <w:t>실습이다</w:t>
      </w:r>
      <w:r>
        <w:rPr>
          <w:rFonts w:hint="eastAsia"/>
        </w:rPr>
        <w:t xml:space="preserve">. </w:t>
      </w:r>
      <w:proofErr w:type="spellStart"/>
      <w:r w:rsidR="00EE5BE7">
        <w:rPr>
          <w:rFonts w:hint="eastAsia"/>
        </w:rPr>
        <w:t>유니티에서</w:t>
      </w:r>
      <w:proofErr w:type="spellEnd"/>
      <w:r w:rsidR="00EE5BE7">
        <w:rPr>
          <w:rFonts w:hint="eastAsia"/>
        </w:rPr>
        <w:t xml:space="preserve"> </w:t>
      </w:r>
      <w:r w:rsidR="00EE5BE7">
        <w:rPr>
          <w:rFonts w:hint="eastAsia"/>
        </w:rPr>
        <w:t>불꽃</w:t>
      </w:r>
      <w:r w:rsidR="00EE5BE7">
        <w:rPr>
          <w:rFonts w:hint="eastAsia"/>
        </w:rPr>
        <w:t xml:space="preserve"> </w:t>
      </w:r>
      <w:r w:rsidR="00EE5BE7">
        <w:rPr>
          <w:rFonts w:hint="eastAsia"/>
        </w:rPr>
        <w:t>효과를</w:t>
      </w:r>
      <w:r w:rsidR="00EE5BE7">
        <w:rPr>
          <w:rFonts w:hint="eastAsia"/>
        </w:rPr>
        <w:t xml:space="preserve"> </w:t>
      </w:r>
      <w:r w:rsidR="00EE5BE7">
        <w:rPr>
          <w:rFonts w:hint="eastAsia"/>
        </w:rPr>
        <w:t>생성한</w:t>
      </w:r>
      <w:r w:rsidR="00EE5BE7">
        <w:rPr>
          <w:rFonts w:hint="eastAsia"/>
        </w:rPr>
        <w:t xml:space="preserve"> </w:t>
      </w:r>
      <w:r w:rsidR="00EE5BE7">
        <w:rPr>
          <w:rFonts w:hint="eastAsia"/>
        </w:rPr>
        <w:t>후</w:t>
      </w:r>
      <w:r w:rsidR="00EE5BE7">
        <w:rPr>
          <w:rFonts w:hint="eastAsia"/>
        </w:rPr>
        <w:t xml:space="preserve"> </w:t>
      </w:r>
      <w:proofErr w:type="spellStart"/>
      <w:r w:rsidR="009E317E">
        <w:rPr>
          <w:rFonts w:hint="eastAsia"/>
        </w:rPr>
        <w:t>FlameReactor</w:t>
      </w:r>
      <w:proofErr w:type="spellEnd"/>
      <w:r w:rsidR="009E317E">
        <w:rPr>
          <w:rFonts w:hint="eastAsia"/>
        </w:rPr>
        <w:t xml:space="preserve"> </w:t>
      </w:r>
      <w:r w:rsidR="009E317E">
        <w:rPr>
          <w:rFonts w:hint="eastAsia"/>
        </w:rPr>
        <w:t>스크립트를</w:t>
      </w:r>
      <w:r w:rsidR="009E317E">
        <w:rPr>
          <w:rFonts w:hint="eastAsia"/>
        </w:rPr>
        <w:t xml:space="preserve"> </w:t>
      </w:r>
      <w:r w:rsidR="009E317E">
        <w:rPr>
          <w:rFonts w:hint="eastAsia"/>
        </w:rPr>
        <w:t>컴포넌트로</w:t>
      </w:r>
      <w:r w:rsidR="009E317E">
        <w:rPr>
          <w:rFonts w:hint="eastAsia"/>
        </w:rPr>
        <w:t xml:space="preserve"> </w:t>
      </w:r>
      <w:r w:rsidR="009E317E">
        <w:rPr>
          <w:rFonts w:hint="eastAsia"/>
        </w:rPr>
        <w:t>추가한</w:t>
      </w:r>
      <w:r w:rsidR="009E317E">
        <w:rPr>
          <w:rFonts w:hint="eastAsia"/>
        </w:rPr>
        <w:t xml:space="preserve"> </w:t>
      </w:r>
      <w:r w:rsidR="009E317E">
        <w:rPr>
          <w:rFonts w:hint="eastAsia"/>
        </w:rPr>
        <w:t>후</w:t>
      </w:r>
      <w:r w:rsidR="009E317E">
        <w:rPr>
          <w:rFonts w:hint="eastAsia"/>
        </w:rPr>
        <w:t xml:space="preserve"> </w:t>
      </w:r>
      <w:proofErr w:type="spellStart"/>
      <w:r w:rsidR="009E317E">
        <w:rPr>
          <w:rFonts w:hint="eastAsia"/>
        </w:rPr>
        <w:t>아두이노와</w:t>
      </w:r>
      <w:proofErr w:type="spellEnd"/>
      <w:r w:rsidR="009E317E">
        <w:rPr>
          <w:rFonts w:hint="eastAsia"/>
        </w:rPr>
        <w:t xml:space="preserve"> </w:t>
      </w:r>
      <w:r w:rsidR="009E317E">
        <w:rPr>
          <w:rFonts w:hint="eastAsia"/>
        </w:rPr>
        <w:t>연결을</w:t>
      </w:r>
      <w:r w:rsidR="009E317E">
        <w:rPr>
          <w:rFonts w:hint="eastAsia"/>
        </w:rPr>
        <w:t xml:space="preserve"> </w:t>
      </w:r>
      <w:r w:rsidR="009E317E">
        <w:rPr>
          <w:rFonts w:hint="eastAsia"/>
        </w:rPr>
        <w:t>해</w:t>
      </w:r>
      <w:r w:rsidR="009E317E">
        <w:rPr>
          <w:rFonts w:hint="eastAsia"/>
        </w:rPr>
        <w:t xml:space="preserve"> </w:t>
      </w:r>
      <w:r w:rsidR="009E317E">
        <w:rPr>
          <w:rFonts w:hint="eastAsia"/>
        </w:rPr>
        <w:t>주면</w:t>
      </w:r>
      <w:r w:rsidR="009E317E">
        <w:rPr>
          <w:rFonts w:hint="eastAsia"/>
        </w:rPr>
        <w:t xml:space="preserve"> </w:t>
      </w:r>
      <w:proofErr w:type="spellStart"/>
      <w:r w:rsidR="009E317E">
        <w:rPr>
          <w:rFonts w:hint="eastAsia"/>
        </w:rPr>
        <w:t>아두이노의</w:t>
      </w:r>
      <w:proofErr w:type="spellEnd"/>
      <w:r w:rsidR="009E317E">
        <w:rPr>
          <w:rFonts w:hint="eastAsia"/>
        </w:rPr>
        <w:t xml:space="preserve"> Flame </w:t>
      </w:r>
      <w:r w:rsidR="009E317E">
        <w:rPr>
          <w:rFonts w:hint="eastAsia"/>
        </w:rPr>
        <w:t>센서가</w:t>
      </w:r>
      <w:r w:rsidR="009E317E">
        <w:rPr>
          <w:rFonts w:hint="eastAsia"/>
        </w:rPr>
        <w:t xml:space="preserve"> </w:t>
      </w:r>
      <w:r w:rsidR="009E317E">
        <w:rPr>
          <w:rFonts w:hint="eastAsia"/>
        </w:rPr>
        <w:t>불꽃을</w:t>
      </w:r>
      <w:r w:rsidR="009E317E">
        <w:rPr>
          <w:rFonts w:hint="eastAsia"/>
        </w:rPr>
        <w:t xml:space="preserve"> </w:t>
      </w:r>
      <w:r w:rsidR="009E317E">
        <w:rPr>
          <w:rFonts w:hint="eastAsia"/>
        </w:rPr>
        <w:t>감지할</w:t>
      </w:r>
      <w:r w:rsidR="009E317E">
        <w:rPr>
          <w:rFonts w:hint="eastAsia"/>
        </w:rPr>
        <w:t xml:space="preserve"> </w:t>
      </w:r>
      <w:r w:rsidR="009E317E">
        <w:rPr>
          <w:rFonts w:hint="eastAsia"/>
        </w:rPr>
        <w:t>때</w:t>
      </w:r>
      <w:r w:rsidR="009E317E">
        <w:rPr>
          <w:rFonts w:hint="eastAsia"/>
        </w:rPr>
        <w:t xml:space="preserve"> </w:t>
      </w:r>
      <w:r w:rsidR="009E317E">
        <w:rPr>
          <w:rFonts w:hint="eastAsia"/>
        </w:rPr>
        <w:t>마다</w:t>
      </w:r>
      <w:r w:rsidR="009E317E">
        <w:rPr>
          <w:rFonts w:hint="eastAsia"/>
        </w:rPr>
        <w:t xml:space="preserve"> </w:t>
      </w:r>
      <w:proofErr w:type="spellStart"/>
      <w:r w:rsidR="009E317E">
        <w:rPr>
          <w:rFonts w:hint="eastAsia"/>
        </w:rPr>
        <w:t>유니티의</w:t>
      </w:r>
      <w:proofErr w:type="spellEnd"/>
      <w:r w:rsidR="009E317E">
        <w:rPr>
          <w:rFonts w:hint="eastAsia"/>
        </w:rPr>
        <w:t xml:space="preserve"> </w:t>
      </w:r>
      <w:r w:rsidR="009E317E">
        <w:rPr>
          <w:rFonts w:hint="eastAsia"/>
        </w:rPr>
        <w:t>불꽃</w:t>
      </w:r>
      <w:r w:rsidR="009E317E">
        <w:rPr>
          <w:rFonts w:hint="eastAsia"/>
        </w:rPr>
        <w:t xml:space="preserve"> </w:t>
      </w:r>
      <w:r w:rsidR="009E317E">
        <w:rPr>
          <w:rFonts w:hint="eastAsia"/>
        </w:rPr>
        <w:t>효과도</w:t>
      </w:r>
      <w:r w:rsidR="009E317E">
        <w:rPr>
          <w:rFonts w:hint="eastAsia"/>
        </w:rPr>
        <w:t xml:space="preserve"> </w:t>
      </w:r>
      <w:r w:rsidR="009E317E">
        <w:rPr>
          <w:rFonts w:hint="eastAsia"/>
        </w:rPr>
        <w:t>함께</w:t>
      </w:r>
      <w:r w:rsidR="009E317E">
        <w:rPr>
          <w:rFonts w:hint="eastAsia"/>
        </w:rPr>
        <w:t xml:space="preserve"> </w:t>
      </w:r>
      <w:r w:rsidR="009E317E">
        <w:rPr>
          <w:rFonts w:hint="eastAsia"/>
        </w:rPr>
        <w:t>작동하게</w:t>
      </w:r>
      <w:r w:rsidR="009E317E">
        <w:rPr>
          <w:rFonts w:hint="eastAsia"/>
        </w:rPr>
        <w:t xml:space="preserve"> </w:t>
      </w:r>
      <w:r w:rsidR="009E317E">
        <w:rPr>
          <w:rFonts w:hint="eastAsia"/>
        </w:rPr>
        <w:t>된다</w:t>
      </w:r>
      <w:r w:rsidR="009E317E">
        <w:rPr>
          <w:rFonts w:hint="eastAsia"/>
        </w:rPr>
        <w:t>.</w:t>
      </w:r>
    </w:p>
    <w:p w:rsidR="009E317E" w:rsidRDefault="009E317E" w:rsidP="009E317E">
      <w:pPr>
        <w:ind w:left="400" w:firstLineChars="100" w:firstLine="220"/>
      </w:pPr>
      <w:r>
        <w:rPr>
          <w:rFonts w:hint="eastAsia"/>
        </w:rPr>
        <w:t>스크립트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 w:rsidR="00907EB1">
        <w:rPr>
          <w:rFonts w:hint="eastAsia"/>
        </w:rPr>
        <w:t xml:space="preserve"> </w:t>
      </w:r>
      <w:proofErr w:type="spellStart"/>
      <w:r w:rsidR="00907EB1">
        <w:rPr>
          <w:rFonts w:hint="eastAsia"/>
        </w:rPr>
        <w:t>FlameReactor</w:t>
      </w:r>
      <w:proofErr w:type="spellEnd"/>
      <w:r w:rsidR="00907EB1">
        <w:rPr>
          <w:rFonts w:hint="eastAsia"/>
        </w:rPr>
        <w:t>를</w:t>
      </w:r>
      <w:r w:rsidR="00907EB1">
        <w:rPr>
          <w:rFonts w:hint="eastAsia"/>
        </w:rPr>
        <w:t xml:space="preserve"> </w:t>
      </w:r>
      <w:r w:rsidR="00E46A56">
        <w:rPr>
          <w:rFonts w:hint="eastAsia"/>
        </w:rPr>
        <w:t>수정하여</w:t>
      </w:r>
      <w:r w:rsidR="00E46A56">
        <w:rPr>
          <w:rFonts w:hint="eastAsia"/>
        </w:rPr>
        <w:t xml:space="preserve"> </w:t>
      </w:r>
      <w:proofErr w:type="spellStart"/>
      <w:r w:rsidR="00E46A56">
        <w:rPr>
          <w:rFonts w:hint="eastAsia"/>
        </w:rPr>
        <w:t>WaterReator</w:t>
      </w:r>
      <w:proofErr w:type="spellEnd"/>
      <w:r w:rsidR="00E46A56">
        <w:rPr>
          <w:rFonts w:hint="eastAsia"/>
        </w:rPr>
        <w:t xml:space="preserve"> 1,2,3</w:t>
      </w:r>
      <w:r w:rsidR="00E46A56">
        <w:rPr>
          <w:rFonts w:hint="eastAsia"/>
        </w:rPr>
        <w:t>을</w:t>
      </w:r>
      <w:r w:rsidR="00E46A56">
        <w:rPr>
          <w:rFonts w:hint="eastAsia"/>
        </w:rPr>
        <w:t xml:space="preserve"> </w:t>
      </w:r>
      <w:r w:rsidR="00E46A56">
        <w:rPr>
          <w:rFonts w:hint="eastAsia"/>
        </w:rPr>
        <w:t>만들었다</w:t>
      </w:r>
      <w:r w:rsidR="00E46A56">
        <w:rPr>
          <w:rFonts w:hint="eastAsia"/>
        </w:rPr>
        <w:t xml:space="preserve">. </w:t>
      </w:r>
      <w:proofErr w:type="spellStart"/>
      <w:r w:rsidR="00E46A56">
        <w:rPr>
          <w:rFonts w:hint="eastAsia"/>
        </w:rPr>
        <w:t>아두이노의</w:t>
      </w:r>
      <w:proofErr w:type="spellEnd"/>
      <w:r w:rsidR="00E46A56">
        <w:rPr>
          <w:rFonts w:hint="eastAsia"/>
        </w:rPr>
        <w:t xml:space="preserve"> </w:t>
      </w:r>
      <w:r w:rsidR="00E46A56">
        <w:rPr>
          <w:rFonts w:hint="eastAsia"/>
        </w:rPr>
        <w:t>수위</w:t>
      </w:r>
      <w:r w:rsidR="00E46A56">
        <w:rPr>
          <w:rFonts w:hint="eastAsia"/>
        </w:rPr>
        <w:t xml:space="preserve"> </w:t>
      </w:r>
      <w:r w:rsidR="00E46A56">
        <w:rPr>
          <w:rFonts w:hint="eastAsia"/>
        </w:rPr>
        <w:t>센서의</w:t>
      </w:r>
      <w:r w:rsidR="00E46A56">
        <w:rPr>
          <w:rFonts w:hint="eastAsia"/>
        </w:rPr>
        <w:t xml:space="preserve"> </w:t>
      </w:r>
      <w:r w:rsidR="00E46A56">
        <w:rPr>
          <w:rFonts w:hint="eastAsia"/>
        </w:rPr>
        <w:t>값에</w:t>
      </w:r>
      <w:r w:rsidR="00E46A56">
        <w:rPr>
          <w:rFonts w:hint="eastAsia"/>
        </w:rPr>
        <w:t xml:space="preserve"> </w:t>
      </w:r>
      <w:r w:rsidR="00E46A56">
        <w:rPr>
          <w:rFonts w:hint="eastAsia"/>
        </w:rPr>
        <w:t>따라</w:t>
      </w:r>
      <w:r w:rsidR="00E46A56">
        <w:rPr>
          <w:rFonts w:hint="eastAsia"/>
        </w:rPr>
        <w:t xml:space="preserve"> 3</w:t>
      </w:r>
      <w:r w:rsidR="00E46A56">
        <w:rPr>
          <w:rFonts w:hint="eastAsia"/>
        </w:rPr>
        <w:t>개의</w:t>
      </w:r>
      <w:r w:rsidR="00E46A56">
        <w:rPr>
          <w:rFonts w:hint="eastAsia"/>
        </w:rPr>
        <w:t xml:space="preserve"> </w:t>
      </w:r>
      <w:proofErr w:type="gramStart"/>
      <w:r w:rsidR="00E46A56">
        <w:rPr>
          <w:rFonts w:hint="eastAsia"/>
        </w:rPr>
        <w:t>불이</w:t>
      </w:r>
      <w:r w:rsidR="00E46A56">
        <w:rPr>
          <w:rFonts w:hint="eastAsia"/>
        </w:rPr>
        <w:t xml:space="preserve"> </w:t>
      </w:r>
      <w:r w:rsidR="00A231EA">
        <w:rPr>
          <w:rFonts w:hint="eastAsia"/>
        </w:rPr>
        <w:t xml:space="preserve"> </w:t>
      </w:r>
      <w:r w:rsidR="00E46A56">
        <w:rPr>
          <w:rFonts w:hint="eastAsia"/>
        </w:rPr>
        <w:t>켜지고</w:t>
      </w:r>
      <w:proofErr w:type="gramEnd"/>
      <w:r w:rsidR="00E46A56">
        <w:rPr>
          <w:rFonts w:hint="eastAsia"/>
        </w:rPr>
        <w:t xml:space="preserve"> </w:t>
      </w:r>
      <w:r w:rsidR="00E46A56">
        <w:rPr>
          <w:rFonts w:hint="eastAsia"/>
        </w:rPr>
        <w:t>꺼지는</w:t>
      </w:r>
      <w:r w:rsidR="00E46A56">
        <w:rPr>
          <w:rFonts w:hint="eastAsia"/>
        </w:rPr>
        <w:t xml:space="preserve"> </w:t>
      </w:r>
      <w:r w:rsidR="00E46A56">
        <w:rPr>
          <w:rFonts w:hint="eastAsia"/>
        </w:rPr>
        <w:t>동작을</w:t>
      </w:r>
      <w:r w:rsidR="00E46A56">
        <w:rPr>
          <w:rFonts w:hint="eastAsia"/>
        </w:rPr>
        <w:t xml:space="preserve"> </w:t>
      </w:r>
      <w:r w:rsidR="00E46A56">
        <w:rPr>
          <w:rFonts w:hint="eastAsia"/>
        </w:rPr>
        <w:t>수행하도록</w:t>
      </w:r>
      <w:r w:rsidR="00E46A56">
        <w:rPr>
          <w:rFonts w:hint="eastAsia"/>
        </w:rPr>
        <w:t xml:space="preserve"> </w:t>
      </w:r>
      <w:r w:rsidR="00E46A56">
        <w:rPr>
          <w:rFonts w:hint="eastAsia"/>
        </w:rPr>
        <w:t>하였다</w:t>
      </w:r>
      <w:r w:rsidR="00E46A56">
        <w:rPr>
          <w:rFonts w:hint="eastAsia"/>
        </w:rPr>
        <w:t xml:space="preserve">. </w:t>
      </w:r>
      <w:r w:rsidR="00E46A56">
        <w:rPr>
          <w:rFonts w:hint="eastAsia"/>
        </w:rPr>
        <w:t>또한</w:t>
      </w:r>
      <w:r w:rsidR="00E46A56">
        <w:rPr>
          <w:rFonts w:hint="eastAsia"/>
        </w:rPr>
        <w:t xml:space="preserve"> </w:t>
      </w:r>
      <w:r w:rsidR="00E46A56">
        <w:rPr>
          <w:rFonts w:hint="eastAsia"/>
        </w:rPr>
        <w:t>일정</w:t>
      </w:r>
      <w:r w:rsidR="00E46A56">
        <w:rPr>
          <w:rFonts w:hint="eastAsia"/>
        </w:rPr>
        <w:t xml:space="preserve"> </w:t>
      </w:r>
      <w:r w:rsidR="00E46A56">
        <w:rPr>
          <w:rFonts w:hint="eastAsia"/>
        </w:rPr>
        <w:t>수위가</w:t>
      </w:r>
      <w:r w:rsidR="00E46A56">
        <w:rPr>
          <w:rFonts w:hint="eastAsia"/>
        </w:rPr>
        <w:t xml:space="preserve"> </w:t>
      </w:r>
      <w:r w:rsidR="00E46A56">
        <w:rPr>
          <w:rFonts w:hint="eastAsia"/>
        </w:rPr>
        <w:t>되면</w:t>
      </w:r>
      <w:r w:rsidR="00E46A56">
        <w:rPr>
          <w:rFonts w:hint="eastAsia"/>
        </w:rPr>
        <w:t xml:space="preserve"> </w:t>
      </w:r>
      <w:proofErr w:type="spellStart"/>
      <w:r w:rsidR="00E46A56">
        <w:rPr>
          <w:rFonts w:hint="eastAsia"/>
        </w:rPr>
        <w:t>부저가</w:t>
      </w:r>
      <w:proofErr w:type="spellEnd"/>
      <w:r w:rsidR="00E46A56">
        <w:rPr>
          <w:rFonts w:hint="eastAsia"/>
        </w:rPr>
        <w:t xml:space="preserve"> </w:t>
      </w:r>
      <w:r w:rsidR="00E46A56">
        <w:rPr>
          <w:rFonts w:hint="eastAsia"/>
        </w:rPr>
        <w:t>울리게</w:t>
      </w:r>
      <w:r w:rsidR="00E46A56">
        <w:rPr>
          <w:rFonts w:hint="eastAsia"/>
        </w:rPr>
        <w:t xml:space="preserve"> </w:t>
      </w:r>
      <w:r w:rsidR="00E46A56">
        <w:rPr>
          <w:rFonts w:hint="eastAsia"/>
        </w:rPr>
        <w:t>된다</w:t>
      </w:r>
      <w:r w:rsidR="00E46A56">
        <w:rPr>
          <w:rFonts w:hint="eastAsia"/>
        </w:rPr>
        <w:t>.</w:t>
      </w:r>
      <w:r w:rsidR="008A56E1">
        <w:br w:type="page"/>
      </w:r>
    </w:p>
    <w:p w:rsidR="00FC776A" w:rsidRDefault="00477953" w:rsidP="00FC776A">
      <w:pPr>
        <w:pStyle w:val="af7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>스크립트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</w:p>
    <w:p w:rsidR="00477953" w:rsidRDefault="00477953" w:rsidP="00FC776A">
      <w:pPr>
        <w:ind w:left="400" w:firstLine="320"/>
      </w:pPr>
      <w:r>
        <w:rPr>
          <w:rFonts w:hint="eastAsia"/>
        </w:rPr>
        <w:t>(</w:t>
      </w:r>
      <w:r w:rsidR="00FC776A">
        <w:rPr>
          <w:rFonts w:hint="eastAsia"/>
        </w:rPr>
        <w:t xml:space="preserve">WaterReactor1 </w:t>
      </w:r>
      <w:r>
        <w:t>update</w:t>
      </w:r>
      <w:r>
        <w:rPr>
          <w:rFonts w:hint="eastAsia"/>
        </w:rPr>
        <w:t>함수</w:t>
      </w:r>
      <w:r>
        <w:rPr>
          <w:rFonts w:hint="eastAsia"/>
        </w:rPr>
        <w:t>)</w:t>
      </w:r>
    </w:p>
    <w:tbl>
      <w:tblPr>
        <w:tblStyle w:val="af6"/>
        <w:tblW w:w="0" w:type="auto"/>
        <w:tblInd w:w="760" w:type="dxa"/>
        <w:tblLook w:val="04A0" w:firstRow="1" w:lastRow="0" w:firstColumn="1" w:lastColumn="0" w:noHBand="0" w:noVBand="1"/>
      </w:tblPr>
      <w:tblGrid>
        <w:gridCol w:w="8527"/>
      </w:tblGrid>
      <w:tr w:rsidR="00477953" w:rsidTr="00FC776A">
        <w:trPr>
          <w:trHeight w:val="3608"/>
        </w:trPr>
        <w:tc>
          <w:tcPr>
            <w:tcW w:w="8527" w:type="dxa"/>
          </w:tcPr>
          <w:p w:rsidR="00FC776A" w:rsidRPr="00FC776A" w:rsidRDefault="00FC776A" w:rsidP="00FC776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DotumChe" w:hAnsi="DotumChe" w:cs="DotumChe"/>
                <w:color w:val="000000"/>
                <w:sz w:val="16"/>
                <w:szCs w:val="19"/>
              </w:rPr>
            </w:pPr>
            <w:r w:rsidRPr="00FC776A">
              <w:rPr>
                <w:rFonts w:ascii="DotumChe" w:hAnsi="DotumChe" w:cs="DotumChe"/>
                <w:color w:val="0000FF"/>
                <w:sz w:val="16"/>
                <w:szCs w:val="19"/>
              </w:rPr>
              <w:t>void</w:t>
            </w:r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 xml:space="preserve"> </w:t>
            </w:r>
            <w:r w:rsidRPr="00FC776A">
              <w:rPr>
                <w:rFonts w:ascii="DotumChe" w:hAnsi="DotumChe" w:cs="DotumChe"/>
                <w:color w:val="0000FF"/>
                <w:sz w:val="16"/>
                <w:szCs w:val="19"/>
              </w:rPr>
              <w:t>Update</w:t>
            </w:r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>()</w:t>
            </w:r>
          </w:p>
          <w:p w:rsidR="00FC776A" w:rsidRPr="00FC776A" w:rsidRDefault="00FC776A" w:rsidP="00FC776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DotumChe" w:hAnsi="DotumChe" w:cs="DotumChe"/>
                <w:color w:val="000000"/>
                <w:sz w:val="16"/>
                <w:szCs w:val="19"/>
              </w:rPr>
            </w:pPr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 xml:space="preserve">        {</w:t>
            </w:r>
          </w:p>
          <w:p w:rsidR="00FC776A" w:rsidRPr="00FC776A" w:rsidRDefault="00FC776A" w:rsidP="00FC776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DotumChe" w:hAnsi="DotumChe" w:cs="DotumChe"/>
                <w:color w:val="000000"/>
                <w:sz w:val="16"/>
                <w:szCs w:val="19"/>
              </w:rPr>
            </w:pPr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 xml:space="preserve">            </w:t>
            </w:r>
            <w:r w:rsidRPr="00FC776A">
              <w:rPr>
                <w:rFonts w:ascii="DotumChe" w:hAnsi="DotumChe" w:cs="DotumChe"/>
                <w:color w:val="0000FF"/>
                <w:sz w:val="16"/>
                <w:szCs w:val="19"/>
              </w:rPr>
              <w:t>if</w:t>
            </w:r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 xml:space="preserve"> (_</w:t>
            </w:r>
            <w:proofErr w:type="spellStart"/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>analogInput</w:t>
            </w:r>
            <w:proofErr w:type="spellEnd"/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 xml:space="preserve"> != </w:t>
            </w:r>
            <w:r w:rsidRPr="00FC776A">
              <w:rPr>
                <w:rFonts w:ascii="DotumChe" w:hAnsi="DotumChe" w:cs="DotumChe"/>
                <w:color w:val="0000FF"/>
                <w:sz w:val="16"/>
                <w:szCs w:val="19"/>
              </w:rPr>
              <w:t>null</w:t>
            </w:r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>)</w:t>
            </w:r>
          </w:p>
          <w:p w:rsidR="00FC776A" w:rsidRPr="00FC776A" w:rsidRDefault="00FC776A" w:rsidP="00FC776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DotumChe" w:hAnsi="DotumChe" w:cs="DotumChe"/>
                <w:color w:val="000000"/>
                <w:sz w:val="16"/>
                <w:szCs w:val="19"/>
              </w:rPr>
            </w:pPr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 xml:space="preserve">            {   </w:t>
            </w:r>
          </w:p>
          <w:p w:rsidR="00FC776A" w:rsidRPr="00FC776A" w:rsidRDefault="00FC776A" w:rsidP="00FC776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DotumChe" w:hAnsi="DotumChe" w:cs="DotumChe"/>
                <w:color w:val="000000"/>
                <w:sz w:val="16"/>
                <w:szCs w:val="19"/>
              </w:rPr>
            </w:pPr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 xml:space="preserve">                </w:t>
            </w:r>
            <w:r w:rsidRPr="00FC776A">
              <w:rPr>
                <w:rFonts w:ascii="DotumChe" w:hAnsi="DotumChe" w:cs="DotumChe"/>
                <w:color w:val="008000"/>
                <w:sz w:val="16"/>
                <w:szCs w:val="19"/>
              </w:rPr>
              <w:t>//</w:t>
            </w:r>
            <w:r w:rsidRPr="00FC776A">
              <w:rPr>
                <w:rFonts w:ascii="DotumChe" w:hAnsi="DotumChe" w:cs="DotumChe"/>
                <w:color w:val="008000"/>
                <w:sz w:val="16"/>
                <w:szCs w:val="19"/>
              </w:rPr>
              <w:t>센서의</w:t>
            </w:r>
            <w:r w:rsidRPr="00FC776A">
              <w:rPr>
                <w:rFonts w:ascii="DotumChe" w:hAnsi="DotumChe" w:cs="DotumChe"/>
                <w:color w:val="008000"/>
                <w:sz w:val="16"/>
                <w:szCs w:val="19"/>
              </w:rPr>
              <w:t xml:space="preserve"> </w:t>
            </w:r>
            <w:r w:rsidRPr="00FC776A">
              <w:rPr>
                <w:rFonts w:ascii="DotumChe" w:hAnsi="DotumChe" w:cs="DotumChe"/>
                <w:color w:val="008000"/>
                <w:sz w:val="16"/>
                <w:szCs w:val="19"/>
              </w:rPr>
              <w:t>값이</w:t>
            </w:r>
            <w:r w:rsidRPr="00FC776A">
              <w:rPr>
                <w:rFonts w:ascii="DotumChe" w:hAnsi="DotumChe" w:cs="DotumChe"/>
                <w:color w:val="008000"/>
                <w:sz w:val="16"/>
                <w:szCs w:val="19"/>
              </w:rPr>
              <w:t xml:space="preserve"> 0.2</w:t>
            </w:r>
            <w:r w:rsidRPr="00FC776A">
              <w:rPr>
                <w:rFonts w:ascii="DotumChe" w:hAnsi="DotumChe" w:cs="DotumChe"/>
                <w:color w:val="008000"/>
                <w:sz w:val="16"/>
                <w:szCs w:val="19"/>
              </w:rPr>
              <w:t>이상이면</w:t>
            </w:r>
            <w:r w:rsidRPr="00FC776A">
              <w:rPr>
                <w:rFonts w:ascii="DotumChe" w:hAnsi="DotumChe" w:cs="DotumChe"/>
                <w:color w:val="008000"/>
                <w:sz w:val="16"/>
                <w:szCs w:val="19"/>
              </w:rPr>
              <w:t xml:space="preserve"> </w:t>
            </w:r>
            <w:r w:rsidRPr="00FC776A">
              <w:rPr>
                <w:rFonts w:ascii="DotumChe" w:hAnsi="DotumChe" w:cs="DotumChe"/>
                <w:color w:val="008000"/>
                <w:sz w:val="16"/>
                <w:szCs w:val="19"/>
              </w:rPr>
              <w:t>불이</w:t>
            </w:r>
            <w:r w:rsidRPr="00FC776A">
              <w:rPr>
                <w:rFonts w:ascii="DotumChe" w:hAnsi="DotumChe" w:cs="DotumChe"/>
                <w:color w:val="008000"/>
                <w:sz w:val="16"/>
                <w:szCs w:val="19"/>
              </w:rPr>
              <w:t xml:space="preserve"> </w:t>
            </w:r>
            <w:r w:rsidRPr="00FC776A">
              <w:rPr>
                <w:rFonts w:ascii="DotumChe" w:hAnsi="DotumChe" w:cs="DotumChe"/>
                <w:color w:val="008000"/>
                <w:sz w:val="16"/>
                <w:szCs w:val="19"/>
              </w:rPr>
              <w:t>켜진다</w:t>
            </w:r>
            <w:r w:rsidRPr="00FC776A">
              <w:rPr>
                <w:rFonts w:ascii="DotumChe" w:hAnsi="DotumChe" w:cs="DotumChe"/>
                <w:color w:val="008000"/>
                <w:sz w:val="16"/>
                <w:szCs w:val="19"/>
              </w:rPr>
              <w:t>.</w:t>
            </w:r>
          </w:p>
          <w:p w:rsidR="00FC776A" w:rsidRPr="00FC776A" w:rsidRDefault="00FC776A" w:rsidP="00FC776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DotumChe" w:hAnsi="DotumChe" w:cs="DotumChe"/>
                <w:color w:val="000000"/>
                <w:sz w:val="16"/>
                <w:szCs w:val="19"/>
              </w:rPr>
            </w:pPr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 xml:space="preserve">                </w:t>
            </w:r>
            <w:r w:rsidRPr="00FC776A">
              <w:rPr>
                <w:rFonts w:ascii="DotumChe" w:hAnsi="DotumChe" w:cs="DotumChe"/>
                <w:color w:val="0000FF"/>
                <w:sz w:val="16"/>
                <w:szCs w:val="19"/>
              </w:rPr>
              <w:t>if</w:t>
            </w:r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>(_</w:t>
            </w:r>
            <w:proofErr w:type="spellStart"/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>analogInput.input</w:t>
            </w:r>
            <w:proofErr w:type="spellEnd"/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 xml:space="preserve"> &lt; 0.2)</w:t>
            </w:r>
          </w:p>
          <w:p w:rsidR="00FC776A" w:rsidRPr="00FC776A" w:rsidRDefault="00FC776A" w:rsidP="00FC776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DotumChe" w:hAnsi="DotumChe" w:cs="DotumChe"/>
                <w:color w:val="000000"/>
                <w:sz w:val="16"/>
                <w:szCs w:val="19"/>
              </w:rPr>
            </w:pPr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 xml:space="preserve">                {</w:t>
            </w:r>
          </w:p>
          <w:p w:rsidR="00FC776A" w:rsidRPr="00FC776A" w:rsidRDefault="00FC776A" w:rsidP="00FC776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DotumChe" w:hAnsi="DotumChe" w:cs="DotumChe"/>
                <w:color w:val="000000"/>
                <w:sz w:val="16"/>
                <w:szCs w:val="19"/>
              </w:rPr>
            </w:pPr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 xml:space="preserve">                    </w:t>
            </w:r>
            <w:proofErr w:type="spellStart"/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>flamePaticle.Stop</w:t>
            </w:r>
            <w:proofErr w:type="spellEnd"/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>();</w:t>
            </w:r>
          </w:p>
          <w:p w:rsidR="00FC776A" w:rsidRPr="00FC776A" w:rsidRDefault="00FC776A" w:rsidP="00FC776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DotumChe" w:hAnsi="DotumChe" w:cs="DotumChe"/>
                <w:color w:val="000000"/>
                <w:sz w:val="16"/>
                <w:szCs w:val="19"/>
              </w:rPr>
            </w:pPr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 xml:space="preserve">                }</w:t>
            </w:r>
            <w:r w:rsidRPr="00FC776A">
              <w:rPr>
                <w:rFonts w:ascii="DotumChe" w:hAnsi="DotumChe" w:cs="DotumChe"/>
                <w:color w:val="0000FF"/>
                <w:sz w:val="16"/>
                <w:szCs w:val="19"/>
              </w:rPr>
              <w:t>else</w:t>
            </w:r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 xml:space="preserve"> </w:t>
            </w:r>
            <w:r w:rsidRPr="00FC776A">
              <w:rPr>
                <w:rFonts w:ascii="DotumChe" w:hAnsi="DotumChe" w:cs="DotumChe"/>
                <w:color w:val="0000FF"/>
                <w:sz w:val="16"/>
                <w:szCs w:val="19"/>
              </w:rPr>
              <w:t>if</w:t>
            </w:r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>(_</w:t>
            </w:r>
            <w:proofErr w:type="spellStart"/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>analogInput.input</w:t>
            </w:r>
            <w:proofErr w:type="spellEnd"/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 xml:space="preserve"> &gt; 0.2)</w:t>
            </w:r>
          </w:p>
          <w:p w:rsidR="00FC776A" w:rsidRPr="00FC776A" w:rsidRDefault="00FC776A" w:rsidP="00FC776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DotumChe" w:hAnsi="DotumChe" w:cs="DotumChe"/>
                <w:color w:val="000000"/>
                <w:sz w:val="16"/>
                <w:szCs w:val="19"/>
              </w:rPr>
            </w:pPr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 xml:space="preserve">                {</w:t>
            </w:r>
          </w:p>
          <w:p w:rsidR="00FC776A" w:rsidRPr="00FC776A" w:rsidRDefault="00FC776A" w:rsidP="00FC776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DotumChe" w:hAnsi="DotumChe" w:cs="DotumChe"/>
                <w:color w:val="000000"/>
                <w:sz w:val="16"/>
                <w:szCs w:val="19"/>
              </w:rPr>
            </w:pPr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 xml:space="preserve">                    </w:t>
            </w:r>
            <w:proofErr w:type="spellStart"/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>flamePaticle.Play</w:t>
            </w:r>
            <w:proofErr w:type="spellEnd"/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>();</w:t>
            </w:r>
          </w:p>
          <w:p w:rsidR="00FC776A" w:rsidRPr="00FC776A" w:rsidRDefault="00FC776A" w:rsidP="00FC776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DotumChe" w:hAnsi="DotumChe" w:cs="DotumChe"/>
                <w:color w:val="000000"/>
                <w:sz w:val="16"/>
                <w:szCs w:val="19"/>
              </w:rPr>
            </w:pPr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 xml:space="preserve">                }</w:t>
            </w:r>
          </w:p>
          <w:p w:rsidR="00FC776A" w:rsidRPr="00FC776A" w:rsidRDefault="00FC776A" w:rsidP="00FC776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DotumChe" w:hAnsi="DotumChe" w:cs="DotumChe"/>
                <w:color w:val="000000"/>
                <w:sz w:val="16"/>
                <w:szCs w:val="19"/>
              </w:rPr>
            </w:pPr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 xml:space="preserve">              </w:t>
            </w:r>
          </w:p>
          <w:p w:rsidR="00FC776A" w:rsidRPr="00FC776A" w:rsidRDefault="00FC776A" w:rsidP="00FC776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DotumChe" w:hAnsi="DotumChe" w:cs="DotumChe"/>
                <w:color w:val="000000"/>
                <w:sz w:val="16"/>
                <w:szCs w:val="19"/>
              </w:rPr>
            </w:pPr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 xml:space="preserve">            }</w:t>
            </w:r>
          </w:p>
          <w:p w:rsidR="00A36158" w:rsidRPr="00FC776A" w:rsidRDefault="00FC776A" w:rsidP="00FC776A">
            <w:pPr>
              <w:pStyle w:val="af8"/>
              <w:rPr>
                <w:sz w:val="18"/>
              </w:rPr>
            </w:pPr>
            <w:r w:rsidRPr="00FC776A">
              <w:rPr>
                <w:rFonts w:ascii="DotumChe" w:hAnsi="DotumChe" w:cs="DotumChe"/>
                <w:sz w:val="16"/>
                <w:szCs w:val="19"/>
              </w:rPr>
              <w:t xml:space="preserve">        }</w:t>
            </w:r>
          </w:p>
        </w:tc>
      </w:tr>
    </w:tbl>
    <w:p w:rsidR="00477953" w:rsidRDefault="00A36158" w:rsidP="00477953">
      <w:pPr>
        <w:pStyle w:val="af7"/>
        <w:ind w:leftChars="0" w:left="760"/>
      </w:pPr>
      <w:r>
        <w:rPr>
          <w:rFonts w:hint="eastAsia"/>
        </w:rPr>
        <w:t>(</w:t>
      </w:r>
      <w:r w:rsidR="00FC776A">
        <w:rPr>
          <w:rFonts w:hint="eastAsia"/>
        </w:rPr>
        <w:t xml:space="preserve">WaterReactor2 </w:t>
      </w:r>
      <w:r w:rsidR="00FC776A">
        <w:t>update</w:t>
      </w:r>
      <w:r w:rsidR="00FC776A">
        <w:rPr>
          <w:rFonts w:hint="eastAsia"/>
        </w:rPr>
        <w:t>함수</w:t>
      </w:r>
      <w:r>
        <w:rPr>
          <w:rFonts w:hint="eastAsia"/>
        </w:rPr>
        <w:t>)</w:t>
      </w:r>
    </w:p>
    <w:tbl>
      <w:tblPr>
        <w:tblStyle w:val="af6"/>
        <w:tblW w:w="0" w:type="auto"/>
        <w:tblInd w:w="760" w:type="dxa"/>
        <w:tblLook w:val="04A0" w:firstRow="1" w:lastRow="0" w:firstColumn="1" w:lastColumn="0" w:noHBand="0" w:noVBand="1"/>
      </w:tblPr>
      <w:tblGrid>
        <w:gridCol w:w="8527"/>
      </w:tblGrid>
      <w:tr w:rsidR="00A36158" w:rsidTr="00FC776A">
        <w:trPr>
          <w:trHeight w:val="3939"/>
        </w:trPr>
        <w:tc>
          <w:tcPr>
            <w:tcW w:w="8527" w:type="dxa"/>
          </w:tcPr>
          <w:p w:rsidR="00FC776A" w:rsidRPr="00FC776A" w:rsidRDefault="00FC776A" w:rsidP="00FC776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DotumChe" w:hAnsi="DotumChe" w:cs="DotumChe"/>
                <w:color w:val="000000"/>
                <w:sz w:val="16"/>
                <w:szCs w:val="19"/>
              </w:rPr>
            </w:pPr>
            <w:r w:rsidRPr="00FC776A">
              <w:rPr>
                <w:rFonts w:ascii="DotumChe" w:hAnsi="DotumChe" w:cs="DotumChe"/>
                <w:color w:val="0000FF"/>
                <w:sz w:val="16"/>
                <w:szCs w:val="19"/>
              </w:rPr>
              <w:t>void</w:t>
            </w:r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 xml:space="preserve"> </w:t>
            </w:r>
            <w:r w:rsidRPr="00FC776A">
              <w:rPr>
                <w:rFonts w:ascii="DotumChe" w:hAnsi="DotumChe" w:cs="DotumChe"/>
                <w:color w:val="0000FF"/>
                <w:sz w:val="16"/>
                <w:szCs w:val="19"/>
              </w:rPr>
              <w:t>Update</w:t>
            </w:r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>()</w:t>
            </w:r>
          </w:p>
          <w:p w:rsidR="00FC776A" w:rsidRPr="00FC776A" w:rsidRDefault="00FC776A" w:rsidP="00FC776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DotumChe" w:hAnsi="DotumChe" w:cs="DotumChe"/>
                <w:color w:val="000000"/>
                <w:sz w:val="16"/>
                <w:szCs w:val="19"/>
              </w:rPr>
            </w:pPr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 xml:space="preserve">        {</w:t>
            </w:r>
          </w:p>
          <w:p w:rsidR="00FC776A" w:rsidRPr="00FC776A" w:rsidRDefault="00FC776A" w:rsidP="00FC776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DotumChe" w:hAnsi="DotumChe" w:cs="DotumChe"/>
                <w:color w:val="000000"/>
                <w:sz w:val="16"/>
                <w:szCs w:val="19"/>
              </w:rPr>
            </w:pPr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 xml:space="preserve">            </w:t>
            </w:r>
            <w:r w:rsidRPr="00FC776A">
              <w:rPr>
                <w:rFonts w:ascii="DotumChe" w:hAnsi="DotumChe" w:cs="DotumChe"/>
                <w:color w:val="0000FF"/>
                <w:sz w:val="16"/>
                <w:szCs w:val="19"/>
              </w:rPr>
              <w:t>if</w:t>
            </w:r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 xml:space="preserve"> (_</w:t>
            </w:r>
            <w:proofErr w:type="spellStart"/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>analogInput</w:t>
            </w:r>
            <w:proofErr w:type="spellEnd"/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 xml:space="preserve"> != </w:t>
            </w:r>
            <w:r w:rsidRPr="00FC776A">
              <w:rPr>
                <w:rFonts w:ascii="DotumChe" w:hAnsi="DotumChe" w:cs="DotumChe"/>
                <w:color w:val="0000FF"/>
                <w:sz w:val="16"/>
                <w:szCs w:val="19"/>
              </w:rPr>
              <w:t>null</w:t>
            </w:r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>)</w:t>
            </w:r>
          </w:p>
          <w:p w:rsidR="00FC776A" w:rsidRPr="00FC776A" w:rsidRDefault="00FC776A" w:rsidP="00FC776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DotumChe" w:hAnsi="DotumChe" w:cs="DotumChe"/>
                <w:color w:val="000000"/>
                <w:sz w:val="16"/>
                <w:szCs w:val="19"/>
              </w:rPr>
            </w:pPr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 xml:space="preserve">            {</w:t>
            </w:r>
          </w:p>
          <w:p w:rsidR="00FC776A" w:rsidRPr="00FC776A" w:rsidRDefault="00FC776A" w:rsidP="00FC776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DotumChe" w:hAnsi="DotumChe" w:cs="DotumChe"/>
                <w:color w:val="000000"/>
                <w:sz w:val="16"/>
                <w:szCs w:val="19"/>
              </w:rPr>
            </w:pPr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 xml:space="preserve">                </w:t>
            </w:r>
            <w:r w:rsidRPr="00FC776A">
              <w:rPr>
                <w:rFonts w:ascii="DotumChe" w:hAnsi="DotumChe" w:cs="DotumChe"/>
                <w:color w:val="008000"/>
                <w:sz w:val="16"/>
                <w:szCs w:val="19"/>
              </w:rPr>
              <w:t>//</w:t>
            </w:r>
            <w:r w:rsidRPr="00FC776A">
              <w:rPr>
                <w:rFonts w:ascii="DotumChe" w:hAnsi="DotumChe" w:cs="DotumChe"/>
                <w:color w:val="008000"/>
                <w:sz w:val="16"/>
                <w:szCs w:val="19"/>
              </w:rPr>
              <w:t>센서의</w:t>
            </w:r>
            <w:r w:rsidRPr="00FC776A">
              <w:rPr>
                <w:rFonts w:ascii="DotumChe" w:hAnsi="DotumChe" w:cs="DotumChe"/>
                <w:color w:val="008000"/>
                <w:sz w:val="16"/>
                <w:szCs w:val="19"/>
              </w:rPr>
              <w:t xml:space="preserve"> </w:t>
            </w:r>
            <w:r w:rsidRPr="00FC776A">
              <w:rPr>
                <w:rFonts w:ascii="DotumChe" w:hAnsi="DotumChe" w:cs="DotumChe"/>
                <w:color w:val="008000"/>
                <w:sz w:val="16"/>
                <w:szCs w:val="19"/>
              </w:rPr>
              <w:t>값이</w:t>
            </w:r>
            <w:r w:rsidRPr="00FC776A">
              <w:rPr>
                <w:rFonts w:ascii="DotumChe" w:hAnsi="DotumChe" w:cs="DotumChe"/>
                <w:color w:val="008000"/>
                <w:sz w:val="16"/>
                <w:szCs w:val="19"/>
              </w:rPr>
              <w:t xml:space="preserve"> 0.4</w:t>
            </w:r>
            <w:r w:rsidRPr="00FC776A">
              <w:rPr>
                <w:rFonts w:ascii="DotumChe" w:hAnsi="DotumChe" w:cs="DotumChe"/>
                <w:color w:val="008000"/>
                <w:sz w:val="16"/>
                <w:szCs w:val="19"/>
              </w:rPr>
              <w:t>이상이면</w:t>
            </w:r>
            <w:r w:rsidRPr="00FC776A">
              <w:rPr>
                <w:rFonts w:ascii="DotumChe" w:hAnsi="DotumChe" w:cs="DotumChe"/>
                <w:color w:val="008000"/>
                <w:sz w:val="16"/>
                <w:szCs w:val="19"/>
              </w:rPr>
              <w:t xml:space="preserve"> </w:t>
            </w:r>
            <w:r w:rsidRPr="00FC776A">
              <w:rPr>
                <w:rFonts w:ascii="DotumChe" w:hAnsi="DotumChe" w:cs="DotumChe"/>
                <w:color w:val="008000"/>
                <w:sz w:val="16"/>
                <w:szCs w:val="19"/>
              </w:rPr>
              <w:t>불이</w:t>
            </w:r>
            <w:r w:rsidRPr="00FC776A">
              <w:rPr>
                <w:rFonts w:ascii="DotumChe" w:hAnsi="DotumChe" w:cs="DotumChe"/>
                <w:color w:val="008000"/>
                <w:sz w:val="16"/>
                <w:szCs w:val="19"/>
              </w:rPr>
              <w:t xml:space="preserve"> </w:t>
            </w:r>
            <w:r w:rsidRPr="00FC776A">
              <w:rPr>
                <w:rFonts w:ascii="DotumChe" w:hAnsi="DotumChe" w:cs="DotumChe"/>
                <w:color w:val="008000"/>
                <w:sz w:val="16"/>
                <w:szCs w:val="19"/>
              </w:rPr>
              <w:t>켜지고</w:t>
            </w:r>
            <w:r w:rsidRPr="00FC776A">
              <w:rPr>
                <w:rFonts w:ascii="DotumChe" w:hAnsi="DotumChe" w:cs="DotumChe"/>
                <w:color w:val="008000"/>
                <w:sz w:val="16"/>
                <w:szCs w:val="19"/>
              </w:rPr>
              <w:t xml:space="preserve"> </w:t>
            </w:r>
            <w:proofErr w:type="spellStart"/>
            <w:r w:rsidRPr="00FC776A">
              <w:rPr>
                <w:rFonts w:ascii="DotumChe" w:hAnsi="DotumChe" w:cs="DotumChe"/>
                <w:color w:val="008000"/>
                <w:sz w:val="16"/>
                <w:szCs w:val="19"/>
              </w:rPr>
              <w:t>부저가</w:t>
            </w:r>
            <w:proofErr w:type="spellEnd"/>
            <w:r w:rsidRPr="00FC776A">
              <w:rPr>
                <w:rFonts w:ascii="DotumChe" w:hAnsi="DotumChe" w:cs="DotumChe"/>
                <w:color w:val="008000"/>
                <w:sz w:val="16"/>
                <w:szCs w:val="19"/>
              </w:rPr>
              <w:t xml:space="preserve"> </w:t>
            </w:r>
            <w:r w:rsidRPr="00FC776A">
              <w:rPr>
                <w:rFonts w:ascii="DotumChe" w:hAnsi="DotumChe" w:cs="DotumChe"/>
                <w:color w:val="008000"/>
                <w:sz w:val="16"/>
                <w:szCs w:val="19"/>
              </w:rPr>
              <w:t>울린다</w:t>
            </w:r>
            <w:r w:rsidRPr="00FC776A">
              <w:rPr>
                <w:rFonts w:ascii="DotumChe" w:hAnsi="DotumChe" w:cs="DotumChe"/>
                <w:color w:val="008000"/>
                <w:sz w:val="16"/>
                <w:szCs w:val="19"/>
              </w:rPr>
              <w:t>.</w:t>
            </w:r>
          </w:p>
          <w:p w:rsidR="00FC776A" w:rsidRPr="00FC776A" w:rsidRDefault="00FC776A" w:rsidP="00FC776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DotumChe" w:hAnsi="DotumChe" w:cs="DotumChe"/>
                <w:color w:val="000000"/>
                <w:sz w:val="16"/>
                <w:szCs w:val="19"/>
              </w:rPr>
            </w:pPr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 xml:space="preserve">                </w:t>
            </w:r>
            <w:r w:rsidRPr="00FC776A">
              <w:rPr>
                <w:rFonts w:ascii="DotumChe" w:hAnsi="DotumChe" w:cs="DotumChe"/>
                <w:color w:val="0000FF"/>
                <w:sz w:val="16"/>
                <w:szCs w:val="19"/>
              </w:rPr>
              <w:t>if</w:t>
            </w:r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 xml:space="preserve"> (_</w:t>
            </w:r>
            <w:proofErr w:type="spellStart"/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>analogInput.input</w:t>
            </w:r>
            <w:proofErr w:type="spellEnd"/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 xml:space="preserve"> &lt; 0.4)</w:t>
            </w:r>
          </w:p>
          <w:p w:rsidR="00FC776A" w:rsidRPr="00FC776A" w:rsidRDefault="00FC776A" w:rsidP="00FC776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DotumChe" w:hAnsi="DotumChe" w:cs="DotumChe"/>
                <w:color w:val="000000"/>
                <w:sz w:val="16"/>
                <w:szCs w:val="19"/>
              </w:rPr>
            </w:pPr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 xml:space="preserve">                {</w:t>
            </w:r>
          </w:p>
          <w:p w:rsidR="00FC776A" w:rsidRPr="00FC776A" w:rsidRDefault="00FC776A" w:rsidP="00FC776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DotumChe" w:hAnsi="DotumChe" w:cs="DotumChe"/>
                <w:color w:val="000000"/>
                <w:sz w:val="16"/>
                <w:szCs w:val="19"/>
              </w:rPr>
            </w:pPr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 xml:space="preserve">                    </w:t>
            </w:r>
            <w:proofErr w:type="spellStart"/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>flamePaticle.Stop</w:t>
            </w:r>
            <w:proofErr w:type="spellEnd"/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>();</w:t>
            </w:r>
          </w:p>
          <w:p w:rsidR="00FC776A" w:rsidRPr="00FC776A" w:rsidRDefault="00FC776A" w:rsidP="00FC776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DotumChe" w:hAnsi="DotumChe" w:cs="DotumChe"/>
                <w:color w:val="000000"/>
                <w:sz w:val="16"/>
                <w:szCs w:val="19"/>
              </w:rPr>
            </w:pPr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 xml:space="preserve">                    _</w:t>
            </w:r>
            <w:proofErr w:type="spellStart"/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>digitalOutput.output</w:t>
            </w:r>
            <w:proofErr w:type="spellEnd"/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 xml:space="preserve"> = </w:t>
            </w:r>
            <w:r w:rsidRPr="00FC776A">
              <w:rPr>
                <w:rFonts w:ascii="DotumChe" w:hAnsi="DotumChe" w:cs="DotumChe"/>
                <w:color w:val="0000FF"/>
                <w:sz w:val="16"/>
                <w:szCs w:val="19"/>
              </w:rPr>
              <w:t>false</w:t>
            </w:r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>;</w:t>
            </w:r>
          </w:p>
          <w:p w:rsidR="00FC776A" w:rsidRPr="00FC776A" w:rsidRDefault="00FC776A" w:rsidP="00FC776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DotumChe" w:hAnsi="DotumChe" w:cs="DotumChe"/>
                <w:color w:val="000000"/>
                <w:sz w:val="16"/>
                <w:szCs w:val="19"/>
              </w:rPr>
            </w:pPr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 xml:space="preserve">                }</w:t>
            </w:r>
            <w:r w:rsidRPr="00FC776A">
              <w:rPr>
                <w:rFonts w:ascii="DotumChe" w:hAnsi="DotumChe" w:cs="DotumChe"/>
                <w:color w:val="0000FF"/>
                <w:sz w:val="16"/>
                <w:szCs w:val="19"/>
              </w:rPr>
              <w:t>else</w:t>
            </w:r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 xml:space="preserve"> </w:t>
            </w:r>
            <w:r w:rsidRPr="00FC776A">
              <w:rPr>
                <w:rFonts w:ascii="DotumChe" w:hAnsi="DotumChe" w:cs="DotumChe"/>
                <w:color w:val="0000FF"/>
                <w:sz w:val="16"/>
                <w:szCs w:val="19"/>
              </w:rPr>
              <w:t>if</w:t>
            </w:r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>(_</w:t>
            </w:r>
            <w:proofErr w:type="spellStart"/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>analogInput.input</w:t>
            </w:r>
            <w:proofErr w:type="spellEnd"/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 xml:space="preserve"> &gt; 0.4)</w:t>
            </w:r>
          </w:p>
          <w:p w:rsidR="00FC776A" w:rsidRPr="00FC776A" w:rsidRDefault="00FC776A" w:rsidP="00FC776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DotumChe" w:hAnsi="DotumChe" w:cs="DotumChe"/>
                <w:color w:val="000000"/>
                <w:sz w:val="16"/>
                <w:szCs w:val="19"/>
              </w:rPr>
            </w:pPr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 xml:space="preserve">                {</w:t>
            </w:r>
          </w:p>
          <w:p w:rsidR="00FC776A" w:rsidRPr="00FC776A" w:rsidRDefault="00FC776A" w:rsidP="00FC776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DotumChe" w:hAnsi="DotumChe" w:cs="DotumChe"/>
                <w:color w:val="000000"/>
                <w:sz w:val="16"/>
                <w:szCs w:val="19"/>
              </w:rPr>
            </w:pPr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 xml:space="preserve">                    </w:t>
            </w:r>
            <w:proofErr w:type="spellStart"/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>flamePaticle.Play</w:t>
            </w:r>
            <w:proofErr w:type="spellEnd"/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>();</w:t>
            </w:r>
          </w:p>
          <w:p w:rsidR="00FC776A" w:rsidRPr="00FC776A" w:rsidRDefault="00FC776A" w:rsidP="00FC776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DotumChe" w:hAnsi="DotumChe" w:cs="DotumChe"/>
                <w:color w:val="000000"/>
                <w:sz w:val="16"/>
                <w:szCs w:val="19"/>
              </w:rPr>
            </w:pPr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 xml:space="preserve">                    _</w:t>
            </w:r>
            <w:proofErr w:type="spellStart"/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>digitalOutput.output</w:t>
            </w:r>
            <w:proofErr w:type="spellEnd"/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 xml:space="preserve"> = </w:t>
            </w:r>
            <w:r w:rsidRPr="00FC776A">
              <w:rPr>
                <w:rFonts w:ascii="DotumChe" w:hAnsi="DotumChe" w:cs="DotumChe"/>
                <w:color w:val="0000FF"/>
                <w:sz w:val="16"/>
                <w:szCs w:val="19"/>
              </w:rPr>
              <w:t>true</w:t>
            </w:r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>;</w:t>
            </w:r>
          </w:p>
          <w:p w:rsidR="00FC776A" w:rsidRPr="00FC776A" w:rsidRDefault="00FC776A" w:rsidP="00FC776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DotumChe" w:hAnsi="DotumChe" w:cs="DotumChe"/>
                <w:color w:val="000000"/>
                <w:sz w:val="16"/>
                <w:szCs w:val="19"/>
              </w:rPr>
            </w:pPr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 xml:space="preserve">                }</w:t>
            </w:r>
          </w:p>
          <w:p w:rsidR="00FC776A" w:rsidRPr="00FC776A" w:rsidRDefault="00FC776A" w:rsidP="00FC776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DotumChe" w:hAnsi="DotumChe" w:cs="DotumChe"/>
                <w:color w:val="000000"/>
                <w:sz w:val="16"/>
                <w:szCs w:val="19"/>
              </w:rPr>
            </w:pPr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 xml:space="preserve">              </w:t>
            </w:r>
          </w:p>
          <w:p w:rsidR="00FC776A" w:rsidRPr="00FC776A" w:rsidRDefault="00FC776A" w:rsidP="00FC776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DotumChe" w:hAnsi="DotumChe" w:cs="DotumChe"/>
                <w:color w:val="000000"/>
                <w:sz w:val="16"/>
                <w:szCs w:val="19"/>
              </w:rPr>
            </w:pPr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 xml:space="preserve">            }</w:t>
            </w:r>
          </w:p>
          <w:p w:rsidR="00A36158" w:rsidRDefault="00FC776A" w:rsidP="00FC776A">
            <w:pPr>
              <w:pStyle w:val="af7"/>
              <w:ind w:leftChars="0" w:left="0"/>
            </w:pPr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 xml:space="preserve">        }</w:t>
            </w:r>
          </w:p>
        </w:tc>
      </w:tr>
    </w:tbl>
    <w:p w:rsidR="00FC776A" w:rsidRDefault="00FC776A" w:rsidP="00FC776A">
      <w:pPr>
        <w:pStyle w:val="af7"/>
        <w:ind w:leftChars="0" w:left="760"/>
      </w:pPr>
      <w:r>
        <w:rPr>
          <w:rFonts w:hint="eastAsia"/>
        </w:rPr>
        <w:t xml:space="preserve">(WaterReactor3 </w:t>
      </w:r>
      <w:r>
        <w:t>update</w:t>
      </w:r>
      <w:r>
        <w:rPr>
          <w:rFonts w:hint="eastAsia"/>
        </w:rPr>
        <w:t>함수</w:t>
      </w:r>
      <w:r>
        <w:rPr>
          <w:rFonts w:hint="eastAsia"/>
        </w:rPr>
        <w:t>)</w:t>
      </w:r>
    </w:p>
    <w:tbl>
      <w:tblPr>
        <w:tblStyle w:val="af6"/>
        <w:tblW w:w="0" w:type="auto"/>
        <w:tblInd w:w="760" w:type="dxa"/>
        <w:tblLook w:val="04A0" w:firstRow="1" w:lastRow="0" w:firstColumn="1" w:lastColumn="0" w:noHBand="0" w:noVBand="1"/>
      </w:tblPr>
      <w:tblGrid>
        <w:gridCol w:w="8527"/>
      </w:tblGrid>
      <w:tr w:rsidR="00FC776A" w:rsidTr="009F4489">
        <w:tc>
          <w:tcPr>
            <w:tcW w:w="9269" w:type="dxa"/>
          </w:tcPr>
          <w:p w:rsidR="00FC776A" w:rsidRPr="00FC776A" w:rsidRDefault="00FC776A" w:rsidP="00FC776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DotumChe" w:hAnsi="DotumChe" w:cs="DotumChe"/>
                <w:color w:val="000000"/>
                <w:sz w:val="16"/>
                <w:szCs w:val="19"/>
              </w:rPr>
            </w:pPr>
            <w:r w:rsidRPr="00FC776A">
              <w:rPr>
                <w:rFonts w:ascii="DotumChe" w:hAnsi="DotumChe" w:cs="DotumChe"/>
                <w:color w:val="0000FF"/>
                <w:sz w:val="16"/>
                <w:szCs w:val="19"/>
              </w:rPr>
              <w:t>void</w:t>
            </w:r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 xml:space="preserve"> </w:t>
            </w:r>
            <w:r w:rsidRPr="00FC776A">
              <w:rPr>
                <w:rFonts w:ascii="DotumChe" w:hAnsi="DotumChe" w:cs="DotumChe"/>
                <w:color w:val="0000FF"/>
                <w:sz w:val="16"/>
                <w:szCs w:val="19"/>
              </w:rPr>
              <w:t>Update</w:t>
            </w:r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>()</w:t>
            </w:r>
          </w:p>
          <w:p w:rsidR="00FC776A" w:rsidRPr="00FC776A" w:rsidRDefault="00FC776A" w:rsidP="00FC776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DotumChe" w:hAnsi="DotumChe" w:cs="DotumChe"/>
                <w:color w:val="000000"/>
                <w:sz w:val="16"/>
                <w:szCs w:val="19"/>
              </w:rPr>
            </w:pPr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 xml:space="preserve">        {</w:t>
            </w:r>
          </w:p>
          <w:p w:rsidR="00FC776A" w:rsidRPr="00FC776A" w:rsidRDefault="00FC776A" w:rsidP="00FC776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DotumChe" w:hAnsi="DotumChe" w:cs="DotumChe"/>
                <w:color w:val="000000"/>
                <w:sz w:val="16"/>
                <w:szCs w:val="19"/>
              </w:rPr>
            </w:pPr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 xml:space="preserve">            </w:t>
            </w:r>
            <w:r w:rsidRPr="00FC776A">
              <w:rPr>
                <w:rFonts w:ascii="DotumChe" w:hAnsi="DotumChe" w:cs="DotumChe"/>
                <w:color w:val="0000FF"/>
                <w:sz w:val="16"/>
                <w:szCs w:val="19"/>
              </w:rPr>
              <w:t>if</w:t>
            </w:r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 xml:space="preserve"> (_</w:t>
            </w:r>
            <w:proofErr w:type="spellStart"/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>analogInput</w:t>
            </w:r>
            <w:proofErr w:type="spellEnd"/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 xml:space="preserve"> != </w:t>
            </w:r>
            <w:r w:rsidRPr="00FC776A">
              <w:rPr>
                <w:rFonts w:ascii="DotumChe" w:hAnsi="DotumChe" w:cs="DotumChe"/>
                <w:color w:val="0000FF"/>
                <w:sz w:val="16"/>
                <w:szCs w:val="19"/>
              </w:rPr>
              <w:t>null</w:t>
            </w:r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>)</w:t>
            </w:r>
          </w:p>
          <w:p w:rsidR="00FC776A" w:rsidRPr="00FC776A" w:rsidRDefault="00FC776A" w:rsidP="00FC776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DotumChe" w:hAnsi="DotumChe" w:cs="DotumChe"/>
                <w:color w:val="000000"/>
                <w:sz w:val="16"/>
                <w:szCs w:val="19"/>
              </w:rPr>
            </w:pPr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 xml:space="preserve">            {</w:t>
            </w:r>
          </w:p>
          <w:p w:rsidR="00FC776A" w:rsidRPr="00FC776A" w:rsidRDefault="00FC776A" w:rsidP="00FC776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DotumChe" w:hAnsi="DotumChe" w:cs="DotumChe"/>
                <w:color w:val="000000"/>
                <w:sz w:val="16"/>
                <w:szCs w:val="19"/>
              </w:rPr>
            </w:pPr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 xml:space="preserve">                </w:t>
            </w:r>
            <w:r w:rsidRPr="00FC776A">
              <w:rPr>
                <w:rFonts w:ascii="DotumChe" w:hAnsi="DotumChe" w:cs="DotumChe"/>
                <w:color w:val="008000"/>
                <w:sz w:val="16"/>
                <w:szCs w:val="19"/>
              </w:rPr>
              <w:t>//</w:t>
            </w:r>
            <w:r w:rsidRPr="00FC776A">
              <w:rPr>
                <w:rFonts w:ascii="DotumChe" w:hAnsi="DotumChe" w:cs="DotumChe"/>
                <w:color w:val="008000"/>
                <w:sz w:val="16"/>
                <w:szCs w:val="19"/>
              </w:rPr>
              <w:t>센서의</w:t>
            </w:r>
            <w:r w:rsidRPr="00FC776A">
              <w:rPr>
                <w:rFonts w:ascii="DotumChe" w:hAnsi="DotumChe" w:cs="DotumChe"/>
                <w:color w:val="008000"/>
                <w:sz w:val="16"/>
                <w:szCs w:val="19"/>
              </w:rPr>
              <w:t xml:space="preserve"> </w:t>
            </w:r>
            <w:r w:rsidRPr="00FC776A">
              <w:rPr>
                <w:rFonts w:ascii="DotumChe" w:hAnsi="DotumChe" w:cs="DotumChe"/>
                <w:color w:val="008000"/>
                <w:sz w:val="16"/>
                <w:szCs w:val="19"/>
              </w:rPr>
              <w:t>값이</w:t>
            </w:r>
            <w:r w:rsidRPr="00FC776A">
              <w:rPr>
                <w:rFonts w:ascii="DotumChe" w:hAnsi="DotumChe" w:cs="DotumChe"/>
                <w:color w:val="008000"/>
                <w:sz w:val="16"/>
                <w:szCs w:val="19"/>
              </w:rPr>
              <w:t xml:space="preserve"> 0.6</w:t>
            </w:r>
            <w:r w:rsidRPr="00FC776A">
              <w:rPr>
                <w:rFonts w:ascii="DotumChe" w:hAnsi="DotumChe" w:cs="DotumChe"/>
                <w:color w:val="008000"/>
                <w:sz w:val="16"/>
                <w:szCs w:val="19"/>
              </w:rPr>
              <w:t>이상이면</w:t>
            </w:r>
            <w:r w:rsidRPr="00FC776A">
              <w:rPr>
                <w:rFonts w:ascii="DotumChe" w:hAnsi="DotumChe" w:cs="DotumChe"/>
                <w:color w:val="008000"/>
                <w:sz w:val="16"/>
                <w:szCs w:val="19"/>
              </w:rPr>
              <w:t xml:space="preserve"> </w:t>
            </w:r>
            <w:r w:rsidRPr="00FC776A">
              <w:rPr>
                <w:rFonts w:ascii="DotumChe" w:hAnsi="DotumChe" w:cs="DotumChe"/>
                <w:color w:val="008000"/>
                <w:sz w:val="16"/>
                <w:szCs w:val="19"/>
              </w:rPr>
              <w:t>불이</w:t>
            </w:r>
            <w:r w:rsidRPr="00FC776A">
              <w:rPr>
                <w:rFonts w:ascii="DotumChe" w:hAnsi="DotumChe" w:cs="DotumChe"/>
                <w:color w:val="008000"/>
                <w:sz w:val="16"/>
                <w:szCs w:val="19"/>
              </w:rPr>
              <w:t xml:space="preserve"> </w:t>
            </w:r>
            <w:r w:rsidRPr="00FC776A">
              <w:rPr>
                <w:rFonts w:ascii="DotumChe" w:hAnsi="DotumChe" w:cs="DotumChe"/>
                <w:color w:val="008000"/>
                <w:sz w:val="16"/>
                <w:szCs w:val="19"/>
              </w:rPr>
              <w:t>켜진다</w:t>
            </w:r>
            <w:r w:rsidRPr="00FC776A">
              <w:rPr>
                <w:rFonts w:ascii="DotumChe" w:hAnsi="DotumChe" w:cs="DotumChe"/>
                <w:color w:val="008000"/>
                <w:sz w:val="16"/>
                <w:szCs w:val="19"/>
              </w:rPr>
              <w:t>.</w:t>
            </w:r>
          </w:p>
          <w:p w:rsidR="00FC776A" w:rsidRPr="00FC776A" w:rsidRDefault="00FC776A" w:rsidP="00FC776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DotumChe" w:hAnsi="DotumChe" w:cs="DotumChe"/>
                <w:color w:val="000000"/>
                <w:sz w:val="16"/>
                <w:szCs w:val="19"/>
              </w:rPr>
            </w:pPr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 xml:space="preserve">                </w:t>
            </w:r>
            <w:r w:rsidRPr="00FC776A">
              <w:rPr>
                <w:rFonts w:ascii="DotumChe" w:hAnsi="DotumChe" w:cs="DotumChe"/>
                <w:color w:val="0000FF"/>
                <w:sz w:val="16"/>
                <w:szCs w:val="19"/>
              </w:rPr>
              <w:t>if</w:t>
            </w:r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 xml:space="preserve"> (_</w:t>
            </w:r>
            <w:proofErr w:type="spellStart"/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>analogInput.input</w:t>
            </w:r>
            <w:proofErr w:type="spellEnd"/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 xml:space="preserve"> &lt; 0.6)</w:t>
            </w:r>
          </w:p>
          <w:p w:rsidR="00FC776A" w:rsidRPr="00FC776A" w:rsidRDefault="00FC776A" w:rsidP="00FC776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DotumChe" w:hAnsi="DotumChe" w:cs="DotumChe"/>
                <w:color w:val="000000"/>
                <w:sz w:val="16"/>
                <w:szCs w:val="19"/>
              </w:rPr>
            </w:pPr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 xml:space="preserve">                {</w:t>
            </w:r>
          </w:p>
          <w:p w:rsidR="00FC776A" w:rsidRPr="00FC776A" w:rsidRDefault="00FC776A" w:rsidP="00FC776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DotumChe" w:hAnsi="DotumChe" w:cs="DotumChe"/>
                <w:color w:val="000000"/>
                <w:sz w:val="16"/>
                <w:szCs w:val="19"/>
              </w:rPr>
            </w:pPr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 xml:space="preserve">                    </w:t>
            </w:r>
            <w:proofErr w:type="spellStart"/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>flamePaticle.Stop</w:t>
            </w:r>
            <w:proofErr w:type="spellEnd"/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>();</w:t>
            </w:r>
          </w:p>
          <w:p w:rsidR="00FC776A" w:rsidRPr="00FC776A" w:rsidRDefault="00FC776A" w:rsidP="00FC776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DotumChe" w:hAnsi="DotumChe" w:cs="DotumChe"/>
                <w:color w:val="000000"/>
                <w:sz w:val="16"/>
                <w:szCs w:val="19"/>
              </w:rPr>
            </w:pPr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 xml:space="preserve">                }</w:t>
            </w:r>
            <w:r w:rsidRPr="00FC776A">
              <w:rPr>
                <w:rFonts w:ascii="DotumChe" w:hAnsi="DotumChe" w:cs="DotumChe"/>
                <w:color w:val="0000FF"/>
                <w:sz w:val="16"/>
                <w:szCs w:val="19"/>
              </w:rPr>
              <w:t>else</w:t>
            </w:r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 xml:space="preserve"> </w:t>
            </w:r>
            <w:r w:rsidRPr="00FC776A">
              <w:rPr>
                <w:rFonts w:ascii="DotumChe" w:hAnsi="DotumChe" w:cs="DotumChe"/>
                <w:color w:val="0000FF"/>
                <w:sz w:val="16"/>
                <w:szCs w:val="19"/>
              </w:rPr>
              <w:t>if</w:t>
            </w:r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>(_</w:t>
            </w:r>
            <w:proofErr w:type="spellStart"/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>analogInput.input</w:t>
            </w:r>
            <w:proofErr w:type="spellEnd"/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 xml:space="preserve"> &gt; 0.6)</w:t>
            </w:r>
          </w:p>
          <w:p w:rsidR="00FC776A" w:rsidRPr="00FC776A" w:rsidRDefault="00FC776A" w:rsidP="00FC776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DotumChe" w:hAnsi="DotumChe" w:cs="DotumChe"/>
                <w:color w:val="000000"/>
                <w:sz w:val="16"/>
                <w:szCs w:val="19"/>
              </w:rPr>
            </w:pPr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 xml:space="preserve">                {</w:t>
            </w:r>
          </w:p>
          <w:p w:rsidR="00FC776A" w:rsidRPr="00FC776A" w:rsidRDefault="00FC776A" w:rsidP="00FC776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DotumChe" w:hAnsi="DotumChe" w:cs="DotumChe"/>
                <w:color w:val="000000"/>
                <w:sz w:val="16"/>
                <w:szCs w:val="19"/>
              </w:rPr>
            </w:pPr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 xml:space="preserve">                    </w:t>
            </w:r>
            <w:proofErr w:type="spellStart"/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>flamePaticle.Play</w:t>
            </w:r>
            <w:proofErr w:type="spellEnd"/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>();</w:t>
            </w:r>
          </w:p>
          <w:p w:rsidR="00FC776A" w:rsidRPr="00FC776A" w:rsidRDefault="00FC776A" w:rsidP="00FC776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DotumChe" w:hAnsi="DotumChe" w:cs="DotumChe"/>
                <w:color w:val="000000"/>
                <w:sz w:val="16"/>
                <w:szCs w:val="19"/>
              </w:rPr>
            </w:pPr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 xml:space="preserve">                }</w:t>
            </w:r>
          </w:p>
          <w:p w:rsidR="00FC776A" w:rsidRPr="00FC776A" w:rsidRDefault="00FC776A" w:rsidP="00FC776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DotumChe" w:hAnsi="DotumChe" w:cs="DotumChe"/>
                <w:color w:val="000000"/>
                <w:sz w:val="16"/>
                <w:szCs w:val="19"/>
              </w:rPr>
            </w:pPr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 xml:space="preserve">              </w:t>
            </w:r>
          </w:p>
          <w:p w:rsidR="00FC776A" w:rsidRPr="00FC776A" w:rsidRDefault="00FC776A" w:rsidP="00FC776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DotumChe" w:hAnsi="DotumChe" w:cs="DotumChe"/>
                <w:color w:val="000000"/>
                <w:sz w:val="16"/>
                <w:szCs w:val="19"/>
              </w:rPr>
            </w:pPr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 xml:space="preserve">            }</w:t>
            </w:r>
          </w:p>
          <w:p w:rsidR="00FC776A" w:rsidRDefault="00FC776A" w:rsidP="00FC776A">
            <w:pPr>
              <w:pStyle w:val="af7"/>
              <w:ind w:leftChars="0" w:left="0"/>
            </w:pPr>
            <w:r w:rsidRPr="00FC776A">
              <w:rPr>
                <w:rFonts w:ascii="DotumChe" w:hAnsi="DotumChe" w:cs="DotumChe"/>
                <w:color w:val="000000"/>
                <w:sz w:val="16"/>
                <w:szCs w:val="19"/>
              </w:rPr>
              <w:t xml:space="preserve">        }</w:t>
            </w:r>
          </w:p>
        </w:tc>
      </w:tr>
    </w:tbl>
    <w:p w:rsidR="00A36158" w:rsidRDefault="00A36158" w:rsidP="00477953">
      <w:pPr>
        <w:pStyle w:val="af7"/>
        <w:ind w:leftChars="0" w:left="760"/>
      </w:pPr>
    </w:p>
    <w:p w:rsidR="00FC776A" w:rsidRDefault="00ED4D41" w:rsidP="00477953">
      <w:pPr>
        <w:pStyle w:val="af7"/>
        <w:ind w:leftChars="0" w:left="760"/>
      </w:pPr>
      <w:r>
        <w:rPr>
          <w:noProof/>
        </w:rPr>
        <w:lastRenderedPageBreak/>
        <w:drawing>
          <wp:inline distT="0" distB="0" distL="0" distR="0" wp14:anchorId="3483391E" wp14:editId="74A42897">
            <wp:extent cx="4937760" cy="1385843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7216" cy="13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D41" w:rsidRDefault="00DF7E73" w:rsidP="008D021A">
      <w:pPr>
        <w:pStyle w:val="af7"/>
        <w:ind w:leftChars="0" w:left="760" w:firstLineChars="100" w:firstLine="220"/>
      </w:pPr>
      <w:r>
        <w:rPr>
          <w:rFonts w:hint="eastAsia"/>
        </w:rPr>
        <w:t>3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WaterReactor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수위에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3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불이</w:t>
      </w:r>
      <w:r>
        <w:rPr>
          <w:rFonts w:hint="eastAsia"/>
        </w:rPr>
        <w:t xml:space="preserve"> </w:t>
      </w:r>
      <w:r>
        <w:rPr>
          <w:rFonts w:hint="eastAsia"/>
        </w:rPr>
        <w:t>순차적으로</w:t>
      </w:r>
      <w:r>
        <w:rPr>
          <w:rFonts w:hint="eastAsia"/>
        </w:rPr>
        <w:t xml:space="preserve"> </w:t>
      </w:r>
      <w:r>
        <w:rPr>
          <w:rFonts w:hint="eastAsia"/>
        </w:rPr>
        <w:t>켜고</w:t>
      </w:r>
      <w:r>
        <w:rPr>
          <w:rFonts w:hint="eastAsia"/>
        </w:rPr>
        <w:t xml:space="preserve"> </w:t>
      </w:r>
      <w:r>
        <w:rPr>
          <w:rFonts w:hint="eastAsia"/>
        </w:rPr>
        <w:t>꺼지는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구현하였다</w:t>
      </w:r>
      <w:r>
        <w:rPr>
          <w:rFonts w:hint="eastAsia"/>
        </w:rPr>
        <w:t>. 2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불이</w:t>
      </w:r>
      <w:r>
        <w:rPr>
          <w:rFonts w:hint="eastAsia"/>
        </w:rPr>
        <w:t xml:space="preserve"> </w:t>
      </w:r>
      <w:r>
        <w:rPr>
          <w:rFonts w:hint="eastAsia"/>
        </w:rPr>
        <w:t>켜</w:t>
      </w:r>
      <w:r>
        <w:rPr>
          <w:rFonts w:hint="eastAsia"/>
        </w:rPr>
        <w:t xml:space="preserve"> </w:t>
      </w:r>
      <w:r>
        <w:rPr>
          <w:rFonts w:hint="eastAsia"/>
        </w:rPr>
        <w:t>질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부저도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울리도록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>.</w:t>
      </w:r>
      <w:r w:rsidR="00A231EA">
        <w:rPr>
          <w:rFonts w:hint="eastAsia"/>
        </w:rPr>
        <w:t xml:space="preserve"> </w:t>
      </w:r>
      <w:r w:rsidR="00A231EA">
        <w:rPr>
          <w:rFonts w:hint="eastAsia"/>
        </w:rPr>
        <w:t>왼쪽의</w:t>
      </w:r>
      <w:r w:rsidR="00A231EA">
        <w:rPr>
          <w:rFonts w:hint="eastAsia"/>
        </w:rPr>
        <w:t xml:space="preserve"> </w:t>
      </w:r>
      <w:r w:rsidR="00A231EA">
        <w:rPr>
          <w:rFonts w:hint="eastAsia"/>
        </w:rPr>
        <w:t>불은</w:t>
      </w:r>
      <w:r w:rsidR="00A231EA">
        <w:rPr>
          <w:rFonts w:hint="eastAsia"/>
        </w:rPr>
        <w:t xml:space="preserve"> </w:t>
      </w:r>
      <w:r w:rsidR="00A231EA">
        <w:rPr>
          <w:rFonts w:hint="eastAsia"/>
        </w:rPr>
        <w:t>수위</w:t>
      </w:r>
      <w:r w:rsidR="00A231EA">
        <w:rPr>
          <w:rFonts w:hint="eastAsia"/>
        </w:rPr>
        <w:t xml:space="preserve"> </w:t>
      </w:r>
      <w:r w:rsidR="00A231EA">
        <w:rPr>
          <w:rFonts w:hint="eastAsia"/>
        </w:rPr>
        <w:t>센서</w:t>
      </w:r>
      <w:r w:rsidR="00A231EA">
        <w:rPr>
          <w:rFonts w:hint="eastAsia"/>
        </w:rPr>
        <w:t xml:space="preserve"> </w:t>
      </w:r>
      <w:r w:rsidR="00A231EA">
        <w:rPr>
          <w:rFonts w:hint="eastAsia"/>
        </w:rPr>
        <w:t>값이</w:t>
      </w:r>
      <w:r w:rsidR="00A231EA">
        <w:rPr>
          <w:rFonts w:hint="eastAsia"/>
        </w:rPr>
        <w:t xml:space="preserve"> 0.2 </w:t>
      </w:r>
      <w:r w:rsidR="00A231EA">
        <w:rPr>
          <w:rFonts w:hint="eastAsia"/>
        </w:rPr>
        <w:t>이상일</w:t>
      </w:r>
      <w:r w:rsidR="00A231EA">
        <w:rPr>
          <w:rFonts w:hint="eastAsia"/>
        </w:rPr>
        <w:t xml:space="preserve"> </w:t>
      </w:r>
      <w:r w:rsidR="00A231EA">
        <w:rPr>
          <w:rFonts w:hint="eastAsia"/>
        </w:rPr>
        <w:t>때</w:t>
      </w:r>
      <w:r w:rsidR="00A231EA">
        <w:rPr>
          <w:rFonts w:hint="eastAsia"/>
        </w:rPr>
        <w:t xml:space="preserve"> </w:t>
      </w:r>
      <w:r w:rsidR="00A231EA">
        <w:rPr>
          <w:rFonts w:hint="eastAsia"/>
        </w:rPr>
        <w:t>켜지고</w:t>
      </w:r>
      <w:r w:rsidR="00A231EA">
        <w:rPr>
          <w:rFonts w:hint="eastAsia"/>
        </w:rPr>
        <w:t xml:space="preserve"> 0.2</w:t>
      </w:r>
      <w:r w:rsidR="00A231EA">
        <w:rPr>
          <w:rFonts w:hint="eastAsia"/>
        </w:rPr>
        <w:t>보다</w:t>
      </w:r>
      <w:r w:rsidR="00A231EA">
        <w:rPr>
          <w:rFonts w:hint="eastAsia"/>
        </w:rPr>
        <w:t xml:space="preserve"> </w:t>
      </w:r>
      <w:r w:rsidR="00A231EA">
        <w:rPr>
          <w:rFonts w:hint="eastAsia"/>
        </w:rPr>
        <w:t>작으면</w:t>
      </w:r>
      <w:r w:rsidR="00A231EA">
        <w:rPr>
          <w:rFonts w:hint="eastAsia"/>
        </w:rPr>
        <w:t xml:space="preserve"> </w:t>
      </w:r>
      <w:r w:rsidR="00A231EA">
        <w:rPr>
          <w:rFonts w:hint="eastAsia"/>
        </w:rPr>
        <w:t>꺼진다</w:t>
      </w:r>
      <w:r w:rsidR="00A231EA">
        <w:rPr>
          <w:rFonts w:hint="eastAsia"/>
        </w:rPr>
        <w:t xml:space="preserve">. </w:t>
      </w:r>
      <w:r w:rsidR="00A231EA">
        <w:rPr>
          <w:rFonts w:hint="eastAsia"/>
        </w:rPr>
        <w:t>같은</w:t>
      </w:r>
      <w:r w:rsidR="00A231EA">
        <w:rPr>
          <w:rFonts w:hint="eastAsia"/>
        </w:rPr>
        <w:t xml:space="preserve"> </w:t>
      </w:r>
      <w:r w:rsidR="00A231EA">
        <w:rPr>
          <w:rFonts w:hint="eastAsia"/>
        </w:rPr>
        <w:t>방법으로</w:t>
      </w:r>
      <w:r w:rsidR="00A231EA">
        <w:rPr>
          <w:rFonts w:hint="eastAsia"/>
        </w:rPr>
        <w:t xml:space="preserve"> </w:t>
      </w:r>
      <w:r w:rsidR="00A231EA">
        <w:rPr>
          <w:rFonts w:hint="eastAsia"/>
        </w:rPr>
        <w:t>중앙의</w:t>
      </w:r>
      <w:r w:rsidR="00A231EA">
        <w:rPr>
          <w:rFonts w:hint="eastAsia"/>
        </w:rPr>
        <w:t xml:space="preserve"> </w:t>
      </w:r>
      <w:r w:rsidR="00A231EA">
        <w:rPr>
          <w:rFonts w:hint="eastAsia"/>
        </w:rPr>
        <w:t>불은</w:t>
      </w:r>
      <w:r w:rsidR="00A231EA">
        <w:rPr>
          <w:rFonts w:hint="eastAsia"/>
        </w:rPr>
        <w:t xml:space="preserve">0.4, </w:t>
      </w:r>
      <w:r w:rsidR="00A231EA">
        <w:rPr>
          <w:rFonts w:hint="eastAsia"/>
        </w:rPr>
        <w:t>오른쪽</w:t>
      </w:r>
      <w:r w:rsidR="00A231EA">
        <w:rPr>
          <w:rFonts w:hint="eastAsia"/>
        </w:rPr>
        <w:t xml:space="preserve"> </w:t>
      </w:r>
      <w:r w:rsidR="00A231EA">
        <w:rPr>
          <w:rFonts w:hint="eastAsia"/>
        </w:rPr>
        <w:t>불은</w:t>
      </w:r>
      <w:r w:rsidR="00A231EA">
        <w:rPr>
          <w:rFonts w:hint="eastAsia"/>
        </w:rPr>
        <w:t xml:space="preserve"> 0.6 </w:t>
      </w:r>
      <w:r w:rsidR="00A231EA">
        <w:rPr>
          <w:rFonts w:hint="eastAsia"/>
        </w:rPr>
        <w:t>이상이면</w:t>
      </w:r>
      <w:r w:rsidR="00A231EA">
        <w:rPr>
          <w:rFonts w:hint="eastAsia"/>
        </w:rPr>
        <w:t xml:space="preserve"> </w:t>
      </w:r>
      <w:r w:rsidR="00A231EA">
        <w:rPr>
          <w:rFonts w:hint="eastAsia"/>
        </w:rPr>
        <w:t>불이</w:t>
      </w:r>
      <w:r w:rsidR="00A231EA">
        <w:rPr>
          <w:rFonts w:hint="eastAsia"/>
        </w:rPr>
        <w:t xml:space="preserve"> </w:t>
      </w:r>
      <w:r w:rsidR="00A231EA">
        <w:rPr>
          <w:rFonts w:hint="eastAsia"/>
        </w:rPr>
        <w:t>켜지고</w:t>
      </w:r>
      <w:r w:rsidR="00A231EA">
        <w:rPr>
          <w:rFonts w:hint="eastAsia"/>
        </w:rPr>
        <w:t xml:space="preserve"> </w:t>
      </w:r>
      <w:r w:rsidR="00A231EA">
        <w:rPr>
          <w:rFonts w:hint="eastAsia"/>
        </w:rPr>
        <w:t>그보다</w:t>
      </w:r>
      <w:r w:rsidR="00A231EA">
        <w:rPr>
          <w:rFonts w:hint="eastAsia"/>
        </w:rPr>
        <w:t xml:space="preserve"> </w:t>
      </w:r>
      <w:r w:rsidR="00A231EA">
        <w:rPr>
          <w:rFonts w:hint="eastAsia"/>
        </w:rPr>
        <w:t>작으면</w:t>
      </w:r>
      <w:r w:rsidR="00A231EA">
        <w:rPr>
          <w:rFonts w:hint="eastAsia"/>
        </w:rPr>
        <w:t xml:space="preserve"> </w:t>
      </w:r>
      <w:r w:rsidR="00A231EA">
        <w:rPr>
          <w:rFonts w:hint="eastAsia"/>
        </w:rPr>
        <w:t>불이</w:t>
      </w:r>
      <w:r w:rsidR="00A231EA">
        <w:rPr>
          <w:rFonts w:hint="eastAsia"/>
        </w:rPr>
        <w:t xml:space="preserve"> </w:t>
      </w:r>
      <w:r w:rsidR="00A231EA">
        <w:rPr>
          <w:rFonts w:hint="eastAsia"/>
        </w:rPr>
        <w:t>꺼진다</w:t>
      </w:r>
      <w:r w:rsidR="00A231EA">
        <w:rPr>
          <w:rFonts w:hint="eastAsia"/>
        </w:rPr>
        <w:t>.</w:t>
      </w:r>
      <w:r w:rsidR="00D2583B">
        <w:rPr>
          <w:rFonts w:hint="eastAsia"/>
        </w:rPr>
        <w:t xml:space="preserve"> </w:t>
      </w:r>
      <w:r w:rsidR="00D2583B">
        <w:rPr>
          <w:rFonts w:hint="eastAsia"/>
        </w:rPr>
        <w:t>추가로</w:t>
      </w:r>
      <w:r w:rsidR="00A231EA">
        <w:rPr>
          <w:rFonts w:hint="eastAsia"/>
        </w:rPr>
        <w:t xml:space="preserve"> 0.4 </w:t>
      </w:r>
      <w:r w:rsidR="00A231EA">
        <w:rPr>
          <w:rFonts w:hint="eastAsia"/>
        </w:rPr>
        <w:t>이상일</w:t>
      </w:r>
      <w:r w:rsidR="00A231EA">
        <w:rPr>
          <w:rFonts w:hint="eastAsia"/>
        </w:rPr>
        <w:t xml:space="preserve"> </w:t>
      </w:r>
      <w:r w:rsidR="00A231EA">
        <w:rPr>
          <w:rFonts w:hint="eastAsia"/>
        </w:rPr>
        <w:t>때에는</w:t>
      </w:r>
      <w:r w:rsidR="00A231EA">
        <w:rPr>
          <w:rFonts w:hint="eastAsia"/>
        </w:rPr>
        <w:t xml:space="preserve"> </w:t>
      </w:r>
      <w:proofErr w:type="spellStart"/>
      <w:r w:rsidR="00A231EA">
        <w:rPr>
          <w:rFonts w:hint="eastAsia"/>
        </w:rPr>
        <w:t>부저가</w:t>
      </w:r>
      <w:proofErr w:type="spellEnd"/>
      <w:r w:rsidR="00A231EA">
        <w:rPr>
          <w:rFonts w:hint="eastAsia"/>
        </w:rPr>
        <w:t xml:space="preserve"> </w:t>
      </w:r>
      <w:r w:rsidR="00A231EA">
        <w:rPr>
          <w:rFonts w:hint="eastAsia"/>
        </w:rPr>
        <w:t>울리도록</w:t>
      </w:r>
      <w:r w:rsidR="00A231EA">
        <w:rPr>
          <w:rFonts w:hint="eastAsia"/>
        </w:rPr>
        <w:t xml:space="preserve"> </w:t>
      </w:r>
      <w:r w:rsidR="00A231EA">
        <w:rPr>
          <w:rFonts w:hint="eastAsia"/>
        </w:rPr>
        <w:t>하였다</w:t>
      </w:r>
      <w:r w:rsidR="00A231EA">
        <w:rPr>
          <w:rFonts w:hint="eastAsia"/>
        </w:rPr>
        <w:t>.</w:t>
      </w:r>
    </w:p>
    <w:p w:rsidR="008A56E1" w:rsidRDefault="008A56E1">
      <w:pPr>
        <w:spacing w:after="200"/>
      </w:pPr>
      <w:r>
        <w:br w:type="page"/>
      </w:r>
    </w:p>
    <w:p w:rsidR="008A56E1" w:rsidRDefault="008A56E1" w:rsidP="00A36158">
      <w:pPr>
        <w:pStyle w:val="af7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>고찰</w:t>
      </w:r>
    </w:p>
    <w:p w:rsidR="000D3C70" w:rsidRDefault="003F6BCB" w:rsidP="003F6BCB">
      <w:pPr>
        <w:ind w:left="400" w:firstLineChars="100" w:firstLine="220"/>
      </w:pPr>
      <w:r>
        <w:rPr>
          <w:rFonts w:hint="eastAsia"/>
        </w:rPr>
        <w:t>지난</w:t>
      </w:r>
      <w:r>
        <w:rPr>
          <w:rFonts w:hint="eastAsia"/>
        </w:rPr>
        <w:t xml:space="preserve"> </w:t>
      </w:r>
      <w:r>
        <w:rPr>
          <w:rFonts w:hint="eastAsia"/>
        </w:rPr>
        <w:t>조이스틱</w:t>
      </w:r>
      <w:r>
        <w:rPr>
          <w:rFonts w:hint="eastAsia"/>
        </w:rPr>
        <w:t xml:space="preserve"> </w:t>
      </w:r>
      <w:r>
        <w:rPr>
          <w:rFonts w:hint="eastAsia"/>
        </w:rPr>
        <w:t>실습과는</w:t>
      </w:r>
      <w:r>
        <w:rPr>
          <w:rFonts w:hint="eastAsia"/>
        </w:rPr>
        <w:t xml:space="preserve"> </w:t>
      </w:r>
      <w:r>
        <w:rPr>
          <w:rFonts w:hint="eastAsia"/>
        </w:rPr>
        <w:t>다르게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유니티의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동작</w:t>
      </w:r>
      <w:r>
        <w:rPr>
          <w:rFonts w:hint="eastAsia"/>
        </w:rPr>
        <w:t xml:space="preserve"> </w:t>
      </w:r>
      <w:r>
        <w:rPr>
          <w:rFonts w:hint="eastAsia"/>
        </w:rPr>
        <w:t>부분도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구현해야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유니티에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아는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없어서</w:t>
      </w:r>
      <w:r>
        <w:rPr>
          <w:rFonts w:hint="eastAsia"/>
        </w:rPr>
        <w:t xml:space="preserve"> </w:t>
      </w:r>
      <w:r>
        <w:rPr>
          <w:rFonts w:hint="eastAsia"/>
        </w:rPr>
        <w:t>힘들었다</w:t>
      </w:r>
      <w:r>
        <w:rPr>
          <w:rFonts w:hint="eastAsia"/>
        </w:rPr>
        <w:t xml:space="preserve">.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스크립트를</w:t>
      </w:r>
      <w:r>
        <w:rPr>
          <w:rFonts w:hint="eastAsia"/>
        </w:rPr>
        <w:t xml:space="preserve"> </w:t>
      </w:r>
      <w:r>
        <w:rPr>
          <w:rFonts w:hint="eastAsia"/>
        </w:rPr>
        <w:t>구현하고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어렵다고</w:t>
      </w:r>
      <w:r>
        <w:rPr>
          <w:rFonts w:hint="eastAsia"/>
        </w:rPr>
        <w:t xml:space="preserve"> </w:t>
      </w:r>
      <w:r>
        <w:rPr>
          <w:rFonts w:hint="eastAsia"/>
        </w:rPr>
        <w:t>생각해서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FlameReactor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수정하고</w:t>
      </w:r>
      <w:r>
        <w:rPr>
          <w:rFonts w:hint="eastAsia"/>
        </w:rPr>
        <w:t xml:space="preserve"> </w:t>
      </w:r>
      <w:r>
        <w:rPr>
          <w:rFonts w:hint="eastAsia"/>
        </w:rPr>
        <w:t>불꽃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파티클을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구현하였다</w:t>
      </w:r>
      <w:r>
        <w:rPr>
          <w:rFonts w:hint="eastAsia"/>
        </w:rPr>
        <w:t xml:space="preserve">. </w:t>
      </w:r>
    </w:p>
    <w:p w:rsidR="008D021A" w:rsidRDefault="008D7289" w:rsidP="003F6BCB">
      <w:pPr>
        <w:ind w:left="400" w:firstLineChars="100" w:firstLine="220"/>
      </w:pP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센서를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어려울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알았지만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출력을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센서는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코드로</w:t>
      </w:r>
      <w:r>
        <w:rPr>
          <w:rFonts w:hint="eastAsia"/>
        </w:rPr>
        <w:t xml:space="preserve"> </w:t>
      </w:r>
      <w:r>
        <w:rPr>
          <w:rFonts w:hint="eastAsia"/>
        </w:rPr>
        <w:t>동작하기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생각보다</w:t>
      </w:r>
      <w:r>
        <w:rPr>
          <w:rFonts w:hint="eastAsia"/>
        </w:rPr>
        <w:t xml:space="preserve"> </w:t>
      </w:r>
      <w:r>
        <w:rPr>
          <w:rFonts w:hint="eastAsia"/>
        </w:rPr>
        <w:t>어렵지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 xml:space="preserve">. </w:t>
      </w:r>
    </w:p>
    <w:p w:rsidR="00524147" w:rsidRDefault="00CA7CC1" w:rsidP="003F6BCB">
      <w:pPr>
        <w:ind w:left="400" w:firstLineChars="100" w:firstLine="220"/>
      </w:pPr>
      <w:r>
        <w:rPr>
          <w:rFonts w:hint="eastAsia"/>
        </w:rPr>
        <w:t>센서에서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아두이노로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읽어오는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구현했지만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유니티에서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쉽지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 xml:space="preserve">. </w:t>
      </w:r>
      <w:r w:rsidR="00524147">
        <w:rPr>
          <w:rFonts w:hint="eastAsia"/>
        </w:rPr>
        <w:t>앞으로</w:t>
      </w:r>
      <w:r w:rsidR="00524147">
        <w:rPr>
          <w:rFonts w:hint="eastAsia"/>
        </w:rPr>
        <w:t xml:space="preserve"> </w:t>
      </w:r>
      <w:r w:rsidR="00524147">
        <w:rPr>
          <w:rFonts w:hint="eastAsia"/>
        </w:rPr>
        <w:t>과제를</w:t>
      </w:r>
      <w:r w:rsidR="00524147">
        <w:rPr>
          <w:rFonts w:hint="eastAsia"/>
        </w:rPr>
        <w:t xml:space="preserve"> </w:t>
      </w:r>
      <w:r w:rsidR="00524147">
        <w:rPr>
          <w:rFonts w:hint="eastAsia"/>
        </w:rPr>
        <w:t>수행하면서</w:t>
      </w:r>
      <w:r w:rsidR="00524147">
        <w:rPr>
          <w:rFonts w:hint="eastAsia"/>
        </w:rPr>
        <w:t xml:space="preserve"> </w:t>
      </w:r>
      <w:proofErr w:type="spellStart"/>
      <w:r w:rsidR="00524147">
        <w:rPr>
          <w:rFonts w:hint="eastAsia"/>
        </w:rPr>
        <w:t>아두이노보다</w:t>
      </w:r>
      <w:proofErr w:type="spellEnd"/>
      <w:r w:rsidR="00524147">
        <w:rPr>
          <w:rFonts w:hint="eastAsia"/>
        </w:rPr>
        <w:t xml:space="preserve"> </w:t>
      </w:r>
      <w:proofErr w:type="spellStart"/>
      <w:r w:rsidR="00524147">
        <w:rPr>
          <w:rFonts w:hint="eastAsia"/>
        </w:rPr>
        <w:t>유니티에</w:t>
      </w:r>
      <w:proofErr w:type="spellEnd"/>
      <w:r w:rsidR="00524147">
        <w:rPr>
          <w:rFonts w:hint="eastAsia"/>
        </w:rPr>
        <w:t xml:space="preserve"> </w:t>
      </w:r>
      <w:r w:rsidR="00524147">
        <w:rPr>
          <w:rFonts w:hint="eastAsia"/>
        </w:rPr>
        <w:t>관해</w:t>
      </w:r>
      <w:r w:rsidR="00524147">
        <w:rPr>
          <w:rFonts w:hint="eastAsia"/>
        </w:rPr>
        <w:t xml:space="preserve"> </w:t>
      </w:r>
      <w:r w:rsidR="00524147">
        <w:rPr>
          <w:rFonts w:hint="eastAsia"/>
        </w:rPr>
        <w:t>더</w:t>
      </w:r>
      <w:r w:rsidR="00524147">
        <w:rPr>
          <w:rFonts w:hint="eastAsia"/>
        </w:rPr>
        <w:t xml:space="preserve"> </w:t>
      </w:r>
      <w:r w:rsidR="00524147">
        <w:rPr>
          <w:rFonts w:hint="eastAsia"/>
        </w:rPr>
        <w:t>공부를</w:t>
      </w:r>
      <w:r w:rsidR="00524147">
        <w:rPr>
          <w:rFonts w:hint="eastAsia"/>
        </w:rPr>
        <w:t xml:space="preserve"> </w:t>
      </w:r>
      <w:r w:rsidR="00524147">
        <w:rPr>
          <w:rFonts w:hint="eastAsia"/>
        </w:rPr>
        <w:t>해야</w:t>
      </w:r>
      <w:r w:rsidR="00524147">
        <w:rPr>
          <w:rFonts w:hint="eastAsia"/>
        </w:rPr>
        <w:t xml:space="preserve"> </w:t>
      </w:r>
      <w:r w:rsidR="00524147">
        <w:rPr>
          <w:rFonts w:hint="eastAsia"/>
        </w:rPr>
        <w:t>할</w:t>
      </w:r>
      <w:r w:rsidR="00524147">
        <w:rPr>
          <w:rFonts w:hint="eastAsia"/>
        </w:rPr>
        <w:t xml:space="preserve"> </w:t>
      </w:r>
      <w:r w:rsidR="00524147">
        <w:rPr>
          <w:rFonts w:hint="eastAsia"/>
        </w:rPr>
        <w:t>것</w:t>
      </w:r>
      <w:r w:rsidR="00524147">
        <w:rPr>
          <w:rFonts w:hint="eastAsia"/>
        </w:rPr>
        <w:t xml:space="preserve"> </w:t>
      </w:r>
      <w:r w:rsidR="00524147">
        <w:rPr>
          <w:rFonts w:hint="eastAsia"/>
        </w:rPr>
        <w:t>같다</w:t>
      </w:r>
      <w:r w:rsidR="00524147">
        <w:rPr>
          <w:rFonts w:hint="eastAsia"/>
        </w:rPr>
        <w:t>.</w:t>
      </w:r>
      <w:bookmarkStart w:id="0" w:name="_GoBack"/>
      <w:bookmarkEnd w:id="0"/>
    </w:p>
    <w:sectPr w:rsidR="00524147">
      <w:footerReference w:type="even" r:id="rId13"/>
      <w:footerReference w:type="default" r:id="rId14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2C8" w:rsidRDefault="00D712C8">
      <w:pPr>
        <w:spacing w:after="0" w:line="240" w:lineRule="auto"/>
      </w:pPr>
      <w:r>
        <w:separator/>
      </w:r>
    </w:p>
  </w:endnote>
  <w:endnote w:type="continuationSeparator" w:id="0">
    <w:p w:rsidR="00D712C8" w:rsidRDefault="00D71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0655" w:rsidRDefault="006B5145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2712A8F1" wp14:editId="11E7FB6C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430655" w:rsidRDefault="00D712C8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D00EF1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수위</w:t>
                              </w:r>
                              <w:r w:rsidR="00D00EF1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 xml:space="preserve"> </w:t>
                              </w:r>
                              <w:r w:rsidR="00D00EF1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센서</w:t>
                              </w:r>
                              <w:r w:rsidR="00D00EF1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 xml:space="preserve"> </w:t>
                              </w:r>
                              <w:r w:rsidR="00D00EF1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실습</w:t>
                              </w:r>
                            </w:sdtContent>
                          </w:sdt>
                          <w:r w:rsidR="006B514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6B514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D7B7F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3</w:t>
                              </w:r>
                              <w:r w:rsidR="002D7B7F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조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430655" w:rsidRDefault="006B2401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D00EF1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수위</w:t>
                        </w:r>
                        <w:r w:rsidR="00D00EF1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 xml:space="preserve"> </w:t>
                        </w:r>
                        <w:r w:rsidR="00D00EF1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센서</w:t>
                        </w:r>
                        <w:r w:rsidR="00D00EF1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 xml:space="preserve"> </w:t>
                        </w:r>
                        <w:r w:rsidR="00D00EF1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실습</w:t>
                        </w:r>
                      </w:sdtContent>
                    </w:sdt>
                    <w:r w:rsidR="006B514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6B514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2D7B7F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3</w:t>
                        </w:r>
                        <w:r w:rsidR="002D7B7F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조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0BA517DC" wp14:editId="5790FA2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 xmlns:cx1="http://schemas.microsoft.com/office/drawing/2015/9/8/chartex" xmlns:w16se="http://schemas.microsoft.com/office/word/2015/wordml/symex" xmlns:w15="http://schemas.microsoft.com/office/word/2012/wordml" xmlns:cx="http://schemas.microsoft.com/office/drawing/2014/chartex">
          <w:pict>
            <v:roundrect w14:anchorId="1BEFD089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6FDABDCE" wp14:editId="35B074C8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430655" w:rsidRDefault="006B514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0703AF" w:rsidRPr="000703A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430655" w:rsidRDefault="006B514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0703AF" w:rsidRPr="000703AF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4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0655" w:rsidRDefault="006B5145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4D7CFAB1" wp14:editId="4EAA309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430655" w:rsidRDefault="00D712C8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D00EF1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수위</w:t>
                              </w:r>
                              <w:r w:rsidR="00D00EF1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 xml:space="preserve"> </w:t>
                              </w:r>
                              <w:r w:rsidR="00D00EF1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센서</w:t>
                              </w:r>
                              <w:r w:rsidR="00D00EF1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 xml:space="preserve"> </w:t>
                              </w:r>
                              <w:r w:rsidR="00D00EF1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실습</w:t>
                              </w:r>
                            </w:sdtContent>
                          </w:sdt>
                          <w:r w:rsidR="006B514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6B514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D7B7F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3</w:t>
                              </w:r>
                              <w:r w:rsidR="002D7B7F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조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430655" w:rsidRDefault="006B2401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D00EF1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수위</w:t>
                        </w:r>
                        <w:r w:rsidR="00D00EF1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 xml:space="preserve"> </w:t>
                        </w:r>
                        <w:r w:rsidR="00D00EF1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센서</w:t>
                        </w:r>
                        <w:r w:rsidR="00D00EF1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 xml:space="preserve"> </w:t>
                        </w:r>
                        <w:r w:rsidR="00D00EF1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실습</w:t>
                        </w:r>
                      </w:sdtContent>
                    </w:sdt>
                    <w:r w:rsidR="006B514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6B514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2D7B7F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3</w:t>
                        </w:r>
                        <w:r w:rsidR="002D7B7F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조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2160377" wp14:editId="518FCF6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 xmlns:cx1="http://schemas.microsoft.com/office/drawing/2015/9/8/chartex" xmlns:w16se="http://schemas.microsoft.com/office/word/2015/wordml/symex" xmlns:w15="http://schemas.microsoft.com/office/word/2012/wordml" xmlns:cx="http://schemas.microsoft.com/office/drawing/2014/chartex">
          <w:pict>
            <v:roundrect w14:anchorId="6F14B254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515C20C" wp14:editId="7EC20F56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430655" w:rsidRDefault="006B514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CA7CC1" w:rsidRPr="00CA7CC1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5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430655" w:rsidRDefault="006B514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CA7CC1" w:rsidRPr="00CA7CC1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5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430655" w:rsidRDefault="00430655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2C8" w:rsidRDefault="00D712C8">
      <w:pPr>
        <w:spacing w:after="0" w:line="240" w:lineRule="auto"/>
      </w:pPr>
      <w:r>
        <w:separator/>
      </w:r>
    </w:p>
  </w:footnote>
  <w:footnote w:type="continuationSeparator" w:id="0">
    <w:p w:rsidR="00D712C8" w:rsidRDefault="00D712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>
    <w:nsid w:val="393037E1"/>
    <w:multiLevelType w:val="hybridMultilevel"/>
    <w:tmpl w:val="07209DDE"/>
    <w:lvl w:ilvl="0" w:tplc="41B081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F867AED"/>
    <w:multiLevelType w:val="hybridMultilevel"/>
    <w:tmpl w:val="75C815B8"/>
    <w:lvl w:ilvl="0" w:tplc="DB9462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DA1"/>
    <w:rsid w:val="00024D6B"/>
    <w:rsid w:val="000703AF"/>
    <w:rsid w:val="000D3C70"/>
    <w:rsid w:val="001941B8"/>
    <w:rsid w:val="002D7B7F"/>
    <w:rsid w:val="00322C4B"/>
    <w:rsid w:val="003664B1"/>
    <w:rsid w:val="00380D99"/>
    <w:rsid w:val="003A1E07"/>
    <w:rsid w:val="003F6BCB"/>
    <w:rsid w:val="003F7B95"/>
    <w:rsid w:val="00430655"/>
    <w:rsid w:val="00477953"/>
    <w:rsid w:val="00524147"/>
    <w:rsid w:val="00575A39"/>
    <w:rsid w:val="005F4A5C"/>
    <w:rsid w:val="006B2401"/>
    <w:rsid w:val="006B5145"/>
    <w:rsid w:val="008A56E1"/>
    <w:rsid w:val="008D021A"/>
    <w:rsid w:val="008D7289"/>
    <w:rsid w:val="00907EB1"/>
    <w:rsid w:val="00924DD0"/>
    <w:rsid w:val="009E01FB"/>
    <w:rsid w:val="009E317E"/>
    <w:rsid w:val="00A231EA"/>
    <w:rsid w:val="00A36158"/>
    <w:rsid w:val="00A57B50"/>
    <w:rsid w:val="00C31BBA"/>
    <w:rsid w:val="00CA7CC1"/>
    <w:rsid w:val="00D00EF1"/>
    <w:rsid w:val="00D22FCC"/>
    <w:rsid w:val="00D2583B"/>
    <w:rsid w:val="00D30443"/>
    <w:rsid w:val="00D712C8"/>
    <w:rsid w:val="00D90D4A"/>
    <w:rsid w:val="00DF7E73"/>
    <w:rsid w:val="00E46A56"/>
    <w:rsid w:val="00EA04A7"/>
    <w:rsid w:val="00ED4D41"/>
    <w:rsid w:val="00EE5BE7"/>
    <w:rsid w:val="00F028CC"/>
    <w:rsid w:val="00F35DA1"/>
    <w:rsid w:val="00FC776A"/>
    <w:rsid w:val="00FF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F35DA1"/>
    <w:pPr>
      <w:ind w:leftChars="400" w:left="800"/>
    </w:pPr>
  </w:style>
  <w:style w:type="paragraph" w:customStyle="1" w:styleId="af8">
    <w:name w:val="바탕글"/>
    <w:basedOn w:val="a0"/>
    <w:rsid w:val="00477953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굴림" w:hAnsi="굴림" w:cs="굴림"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F35DA1"/>
    <w:pPr>
      <w:ind w:leftChars="400" w:left="800"/>
    </w:pPr>
  </w:style>
  <w:style w:type="paragraph" w:customStyle="1" w:styleId="af8">
    <w:name w:val="바탕글"/>
    <w:basedOn w:val="a0"/>
    <w:rsid w:val="00477953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굴림" w:hAnsi="굴림" w:cs="굴림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1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Ho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84A"/>
    <w:rsid w:val="000E3AC3"/>
    <w:rsid w:val="00157C89"/>
    <w:rsid w:val="0040767A"/>
    <w:rsid w:val="004B4B6C"/>
    <w:rsid w:val="008C08D5"/>
    <w:rsid w:val="009A784A"/>
    <w:rsid w:val="009B6155"/>
    <w:rsid w:val="009C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365F91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365F91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4F81BD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F945765157541CFBF410CE20634B80B">
    <w:name w:val="3F945765157541CFBF410CE20634B80B"/>
    <w:pPr>
      <w:widowControl w:val="0"/>
      <w:wordWrap w:val="0"/>
      <w:autoSpaceDE w:val="0"/>
      <w:autoSpaceDN w:val="0"/>
    </w:pPr>
  </w:style>
  <w:style w:type="paragraph" w:customStyle="1" w:styleId="6C741C7716AD4DCFB74B49F039EAB102">
    <w:name w:val="6C741C7716AD4DCFB74B49F039EAB102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365F91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365F91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4F81BD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B90CDA8AFC846B4BABA06FF4B7CF072">
    <w:name w:val="CB90CDA8AFC846B4BABA06FF4B7CF072"/>
    <w:pPr>
      <w:widowControl w:val="0"/>
      <w:wordWrap w:val="0"/>
      <w:autoSpaceDE w:val="0"/>
      <w:autoSpaceDN w:val="0"/>
    </w:pPr>
  </w:style>
  <w:style w:type="paragraph" w:customStyle="1" w:styleId="3CDDEA6702AB4CB2BD1F1760B0F7D01C">
    <w:name w:val="3CDDEA6702AB4CB2BD1F1760B0F7D01C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365F91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365F91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4F81BD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F945765157541CFBF410CE20634B80B">
    <w:name w:val="3F945765157541CFBF410CE20634B80B"/>
    <w:pPr>
      <w:widowControl w:val="0"/>
      <w:wordWrap w:val="0"/>
      <w:autoSpaceDE w:val="0"/>
      <w:autoSpaceDN w:val="0"/>
    </w:pPr>
  </w:style>
  <w:style w:type="paragraph" w:customStyle="1" w:styleId="6C741C7716AD4DCFB74B49F039EAB102">
    <w:name w:val="6C741C7716AD4DCFB74B49F039EAB102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365F91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365F91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4F81BD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B90CDA8AFC846B4BABA06FF4B7CF072">
    <w:name w:val="CB90CDA8AFC846B4BABA06FF4B7CF072"/>
    <w:pPr>
      <w:widowControl w:val="0"/>
      <w:wordWrap w:val="0"/>
      <w:autoSpaceDE w:val="0"/>
      <w:autoSpaceDN w:val="0"/>
    </w:pPr>
  </w:style>
  <w:style w:type="paragraph" w:customStyle="1" w:styleId="3CDDEA6702AB4CB2BD1F1760B0F7D01C">
    <w:name w:val="3CDDEA6702AB4CB2BD1F1760B0F7D01C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3조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0E88C034-0FA1-4A15-9FA2-8007AF089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테마).dotx</Template>
  <TotalTime>75</TotalTime>
  <Pages>6</Pages>
  <Words>343</Words>
  <Characters>1961</Characters>
  <Application>Microsoft Office Word</Application>
  <DocSecurity>0</DocSecurity>
  <Lines>16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조이스틱 실습</vt:lpstr>
      <vt:lpstr/>
    </vt:vector>
  </TitlesOfParts>
  <Company>교수 : 김상연</Company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수위 센서 실습</dc:title>
  <dc:subject>지능형 인터페이스</dc:subject>
  <dc:creator>김영규</dc:creator>
  <cp:keywords/>
  <dc:description/>
  <cp:lastModifiedBy>YGKIM</cp:lastModifiedBy>
  <cp:revision>24</cp:revision>
  <dcterms:created xsi:type="dcterms:W3CDTF">2018-04-15T13:00:00Z</dcterms:created>
  <dcterms:modified xsi:type="dcterms:W3CDTF">2018-04-26T09:28:00Z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